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A092C" w:rsidRPr="00A20344" w:rsidRDefault="00175062">
      <w:pPr>
        <w:pStyle w:val="Heading1"/>
      </w:pPr>
      <w:sdt>
        <w:sdtPr>
          <w:alias w:val="Agenda:"/>
          <w:tag w:val="Agenda:"/>
          <w:id w:val="-278417491"/>
          <w:placeholder>
            <w:docPart w:val="F614B0754A804F0FBB6389466D5657EF"/>
          </w:placeholder>
          <w:temporary/>
          <w:showingPlcHdr/>
          <w15:appearance w15:val="hidden"/>
        </w:sdtPr>
        <w:sdtEndPr/>
        <w:sdtContent>
          <w:r w:rsidR="00C23407" w:rsidRPr="00A20344">
            <w:t>agenda</w:t>
          </w:r>
        </w:sdtContent>
      </w:sdt>
    </w:p>
    <w:tbl>
      <w:tblPr>
        <w:tblW w:w="5000" w:type="pct"/>
        <w:tblLayout w:type="fixed"/>
        <w:tblCellMar>
          <w:left w:w="0" w:type="dxa"/>
          <w:bottom w:w="518" w:type="dxa"/>
          <w:right w:w="0" w:type="dxa"/>
        </w:tblCellMar>
        <w:tblLook w:val="04A0" w:firstRow="1" w:lastRow="0" w:firstColumn="1" w:lastColumn="0" w:noHBand="0" w:noVBand="1"/>
        <w:tblDescription w:val="First table has meeting title, date and time, second table has meeting details and third table has meeting activity description"/>
      </w:tblPr>
      <w:tblGrid>
        <w:gridCol w:w="6875"/>
        <w:gridCol w:w="3637"/>
      </w:tblGrid>
      <w:tr w:rsidR="000A092C" w:rsidRPr="00A20344" w:rsidTr="001F1E06">
        <w:tc>
          <w:tcPr>
            <w:tcW w:w="7064" w:type="dxa"/>
          </w:tcPr>
          <w:sdt>
            <w:sdtPr>
              <w:alias w:val="Enter meeting title:"/>
              <w:tag w:val="Enter meeting title:"/>
              <w:id w:val="-753287332"/>
              <w:placeholder>
                <w:docPart w:val="C11A42047C494AB1BEAF5B7EF187FC4F"/>
              </w:placeholder>
              <w:temporary/>
              <w:showingPlcHdr/>
              <w15:appearance w15:val="hidden"/>
            </w:sdtPr>
            <w:sdtEndPr/>
            <w:sdtContent>
              <w:p w:rsidR="000A092C" w:rsidRPr="00A20344" w:rsidRDefault="00CD75B8">
                <w:pPr>
                  <w:pStyle w:val="Heading2"/>
                </w:pPr>
                <w:r w:rsidRPr="00A20344">
                  <w:t>Meeting title</w:t>
                </w:r>
              </w:p>
            </w:sdtContent>
          </w:sdt>
        </w:tc>
        <w:tc>
          <w:tcPr>
            <w:tcW w:w="3736" w:type="dxa"/>
          </w:tcPr>
          <w:p w:rsidR="00A20344" w:rsidRPr="00A20344" w:rsidRDefault="00175062" w:rsidP="001F1E06">
            <w:pPr>
              <w:pStyle w:val="Date"/>
            </w:pPr>
            <w:sdt>
              <w:sdtPr>
                <w:alias w:val="Enter date:"/>
                <w:tag w:val="Enter date:"/>
                <w:id w:val="-1805846920"/>
                <w:placeholder>
                  <w:docPart w:val="47F58CD64BEB447197CCA754AF8282E9"/>
                </w:placeholder>
                <w:temporary/>
                <w:showingPlcHdr/>
                <w15:appearance w15:val="hidden"/>
              </w:sdtPr>
              <w:sdtEndPr/>
              <w:sdtContent>
                <w:r w:rsidR="00A20344" w:rsidRPr="00A20344">
                  <w:t>Date</w:t>
                </w:r>
              </w:sdtContent>
            </w:sdt>
          </w:p>
          <w:p w:rsidR="000A092C" w:rsidRPr="00A20344" w:rsidRDefault="00175062" w:rsidP="009A1291">
            <w:pPr>
              <w:pStyle w:val="Heading3"/>
            </w:pPr>
            <w:sdt>
              <w:sdtPr>
                <w:alias w:val="Enter meeting start time:"/>
                <w:tag w:val="Enter meeting start time:"/>
                <w:id w:val="707305488"/>
                <w:placeholder>
                  <w:docPart w:val="564FE0B3D338402B82F226C92822D2F3"/>
                </w:placeholder>
                <w:temporary/>
                <w:showingPlcHdr/>
                <w15:appearance w15:val="hidden"/>
              </w:sdtPr>
              <w:sdtEndPr/>
              <w:sdtContent>
                <w:r w:rsidR="001534F4">
                  <w:t>Start time</w:t>
                </w:r>
              </w:sdtContent>
            </w:sdt>
            <w:r w:rsidR="00A20344" w:rsidRPr="00A20344">
              <w:t xml:space="preserve"> </w:t>
            </w:r>
            <w:r w:rsidR="001F1E06">
              <w:t>–</w:t>
            </w:r>
            <w:r w:rsidR="00A20344" w:rsidRPr="00A20344">
              <w:t xml:space="preserve"> </w:t>
            </w:r>
            <w:sdt>
              <w:sdtPr>
                <w:alias w:val="Enter meeting end time:"/>
                <w:tag w:val="Enter meeting end time:"/>
                <w:id w:val="-239415510"/>
                <w:placeholder>
                  <w:docPart w:val="C6B50BE69D7B42D2B0E10CD68D128DDA"/>
                </w:placeholder>
                <w:temporary/>
                <w:showingPlcHdr/>
                <w15:appearance w15:val="hidden"/>
              </w:sdtPr>
              <w:sdtEndPr/>
              <w:sdtContent>
                <w:r w:rsidR="009A1291">
                  <w:t>End time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  <w:tblDescription w:val="First table has meeting title, date and time, second table has meeting details and third table has meeting activity description"/>
      </w:tblPr>
      <w:tblGrid>
        <w:gridCol w:w="2716"/>
        <w:gridCol w:w="7796"/>
      </w:tblGrid>
      <w:tr w:rsidR="000A092C" w:rsidRPr="00A20344" w:rsidTr="001F1E06">
        <w:tc>
          <w:tcPr>
            <w:tcW w:w="2790" w:type="dxa"/>
            <w:tcMar>
              <w:top w:w="0" w:type="dxa"/>
            </w:tcMar>
          </w:tcPr>
          <w:p w:rsidR="000A092C" w:rsidRPr="00A20344" w:rsidRDefault="00175062" w:rsidP="00A20344">
            <w:pPr>
              <w:pStyle w:val="Heading3"/>
              <w:outlineLvl w:val="2"/>
            </w:pPr>
            <w:sdt>
              <w:sdtPr>
                <w:alias w:val="Meeting called by:"/>
                <w:tag w:val="Meeting called by:"/>
                <w:id w:val="-1511293198"/>
                <w:placeholder>
                  <w:docPart w:val="1DDCC8BCA84F4DEB8FA0AA8B9ECF4E90"/>
                </w:placeholder>
                <w:temporary/>
                <w:showingPlcHdr/>
                <w15:appearance w15:val="hidden"/>
              </w:sdtPr>
              <w:sdtEndPr/>
              <w:sdtContent>
                <w:r w:rsidR="00367AA6" w:rsidRPr="00A20344">
                  <w:t>Meeting called by</w:t>
                </w:r>
              </w:sdtContent>
            </w:sdt>
          </w:p>
        </w:tc>
        <w:tc>
          <w:tcPr>
            <w:tcW w:w="8010" w:type="dxa"/>
            <w:tcMar>
              <w:top w:w="0" w:type="dxa"/>
            </w:tcMar>
          </w:tcPr>
          <w:p w:rsidR="000A092C" w:rsidRPr="00A20344" w:rsidRDefault="00175062" w:rsidP="00A20344">
            <w:pPr>
              <w:spacing w:after="40"/>
            </w:pPr>
            <w:sdt>
              <w:sdtPr>
                <w:alias w:val="Enter name:"/>
                <w:tag w:val="Enter name:"/>
                <w:id w:val="1991357961"/>
                <w:placeholder>
                  <w:docPart w:val="1A0F53EE8907413EAD88BD661D662C5B"/>
                </w:placeholder>
                <w:temporary/>
                <w:showingPlcHdr/>
                <w15:appearance w15:val="hidden"/>
              </w:sdtPr>
              <w:sdtEndPr/>
              <w:sdtContent>
                <w:r w:rsidR="00CD75B8" w:rsidRPr="00A20344">
                  <w:t>Name</w:t>
                </w:r>
              </w:sdtContent>
            </w:sdt>
          </w:p>
        </w:tc>
      </w:tr>
      <w:tr w:rsidR="000A092C" w:rsidRPr="00A20344" w:rsidTr="001F1E06">
        <w:tc>
          <w:tcPr>
            <w:tcW w:w="2790" w:type="dxa"/>
          </w:tcPr>
          <w:p w:rsidR="000A092C" w:rsidRPr="00A20344" w:rsidRDefault="00175062" w:rsidP="00A20344">
            <w:pPr>
              <w:pStyle w:val="Heading3"/>
              <w:outlineLvl w:val="2"/>
            </w:pPr>
            <w:sdt>
              <w:sdtPr>
                <w:alias w:val="Attendees:"/>
                <w:tag w:val="Attendees:"/>
                <w:id w:val="-390809338"/>
                <w:placeholder>
                  <w:docPart w:val="8E6EC441451041A89F6B7947CE9CD072"/>
                </w:placeholder>
                <w:temporary/>
                <w:showingPlcHdr/>
                <w15:appearance w15:val="hidden"/>
              </w:sdtPr>
              <w:sdtEndPr/>
              <w:sdtContent>
                <w:r w:rsidR="00367AA6" w:rsidRPr="00A20344">
                  <w:t>Attendees:</w:t>
                </w:r>
              </w:sdtContent>
            </w:sdt>
          </w:p>
        </w:tc>
        <w:tc>
          <w:tcPr>
            <w:tcW w:w="8010" w:type="dxa"/>
          </w:tcPr>
          <w:p w:rsidR="000A092C" w:rsidRPr="00A20344" w:rsidRDefault="00175062" w:rsidP="00A20344">
            <w:pPr>
              <w:spacing w:after="40"/>
            </w:pPr>
            <w:sdt>
              <w:sdtPr>
                <w:alias w:val="Enter attendee list:"/>
                <w:tag w:val="Enter attendee list:"/>
                <w:id w:val="1274680349"/>
                <w:placeholder>
                  <w:docPart w:val="C5EAE8FAF5604D1184F4B8822B5F14A9"/>
                </w:placeholder>
                <w:temporary/>
                <w:showingPlcHdr/>
                <w15:appearance w15:val="hidden"/>
              </w:sdtPr>
              <w:sdtEndPr/>
              <w:sdtContent>
                <w:r w:rsidR="00CD75B8" w:rsidRPr="00A20344">
                  <w:t>Attendee list</w:t>
                </w:r>
              </w:sdtContent>
            </w:sdt>
          </w:p>
        </w:tc>
      </w:tr>
      <w:tr w:rsidR="000A092C" w:rsidRPr="00A20344" w:rsidTr="001F1E06">
        <w:sdt>
          <w:sdtPr>
            <w:alias w:val="Please read:"/>
            <w:tag w:val="Please read:"/>
            <w:id w:val="-958563197"/>
            <w:placeholder>
              <w:docPart w:val="A1CAA9FE91064E4EA9AC51D39A830F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90" w:type="dxa"/>
              </w:tcPr>
              <w:p w:rsidR="000A092C" w:rsidRPr="00A20344" w:rsidRDefault="00367AA6" w:rsidP="00A20344">
                <w:pPr>
                  <w:pStyle w:val="Heading3"/>
                  <w:outlineLvl w:val="2"/>
                </w:pPr>
                <w:r w:rsidRPr="00A20344">
                  <w:t>Please read:</w:t>
                </w:r>
              </w:p>
            </w:tc>
          </w:sdtContent>
        </w:sdt>
        <w:tc>
          <w:tcPr>
            <w:tcW w:w="8010" w:type="dxa"/>
          </w:tcPr>
          <w:p w:rsidR="000A092C" w:rsidRPr="00A20344" w:rsidRDefault="00175062" w:rsidP="00A20344">
            <w:pPr>
              <w:spacing w:after="40"/>
            </w:pPr>
            <w:sdt>
              <w:sdtPr>
                <w:alias w:val="Enter reading list:"/>
                <w:tag w:val="Enter reading list:"/>
                <w:id w:val="189720857"/>
                <w:placeholder>
                  <w:docPart w:val="7F046F0668E04CF7B5C494CA5DD54C83"/>
                </w:placeholder>
                <w:temporary/>
                <w:showingPlcHdr/>
                <w15:appearance w15:val="hidden"/>
              </w:sdtPr>
              <w:sdtEndPr/>
              <w:sdtContent>
                <w:r w:rsidR="00CD75B8" w:rsidRPr="00A20344">
                  <w:t>Reading list</w:t>
                </w:r>
              </w:sdtContent>
            </w:sdt>
          </w:p>
        </w:tc>
      </w:tr>
      <w:tr w:rsidR="000A092C" w:rsidRPr="00A20344" w:rsidTr="001F1E06">
        <w:tc>
          <w:tcPr>
            <w:tcW w:w="2790" w:type="dxa"/>
          </w:tcPr>
          <w:p w:rsidR="000A092C" w:rsidRPr="00A20344" w:rsidRDefault="00175062" w:rsidP="00A20344">
            <w:pPr>
              <w:pStyle w:val="Heading3"/>
              <w:outlineLvl w:val="2"/>
            </w:pPr>
            <w:sdt>
              <w:sdtPr>
                <w:alias w:val="Please bring:"/>
                <w:tag w:val="Please bring:"/>
                <w:id w:val="-440913018"/>
                <w:placeholder>
                  <w:docPart w:val="5182E30D445C45DC81B22E9D79F1D7F7"/>
                </w:placeholder>
                <w:temporary/>
                <w:showingPlcHdr/>
                <w15:appearance w15:val="hidden"/>
              </w:sdtPr>
              <w:sdtEndPr/>
              <w:sdtContent>
                <w:r w:rsidR="00367AA6" w:rsidRPr="00A20344">
                  <w:t>Please bring:</w:t>
                </w:r>
              </w:sdtContent>
            </w:sdt>
          </w:p>
        </w:tc>
        <w:tc>
          <w:tcPr>
            <w:tcW w:w="8010" w:type="dxa"/>
          </w:tcPr>
          <w:p w:rsidR="000A092C" w:rsidRPr="00A20344" w:rsidRDefault="00175062" w:rsidP="00A20344">
            <w:pPr>
              <w:spacing w:after="40"/>
            </w:pPr>
            <w:sdt>
              <w:sdtPr>
                <w:alias w:val="Enter supplies list:"/>
                <w:tag w:val="Enter supplies list:"/>
                <w:id w:val="-833674995"/>
                <w:placeholder>
                  <w:docPart w:val="6645A3A03E734E719278227157EF120B"/>
                </w:placeholder>
                <w:temporary/>
                <w:showingPlcHdr/>
                <w15:appearance w15:val="hidden"/>
              </w:sdtPr>
              <w:sdtEndPr/>
              <w:sdtContent>
                <w:r w:rsidR="00CD75B8" w:rsidRPr="00A20344">
                  <w:t>Supplies list</w:t>
                </w:r>
              </w:sdtContent>
            </w:sdt>
          </w:p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  <w:tblDescription w:val="First table has meeting title, date and time, second table has meeting details and third table has meeting activity description"/>
      </w:tblPr>
      <w:tblGrid>
        <w:gridCol w:w="2716"/>
        <w:gridCol w:w="5518"/>
        <w:gridCol w:w="2278"/>
      </w:tblGrid>
      <w:tr w:rsidR="000A092C" w:rsidRPr="00A20344" w:rsidTr="001F1E06">
        <w:tc>
          <w:tcPr>
            <w:tcW w:w="2790" w:type="dxa"/>
            <w:tcMar>
              <w:top w:w="331" w:type="dxa"/>
            </w:tcMar>
          </w:tcPr>
          <w:p w:rsidR="000A092C" w:rsidRPr="00A20344" w:rsidRDefault="00175062" w:rsidP="00B91837">
            <w:pPr>
              <w:pStyle w:val="Heading3"/>
            </w:pPr>
            <w:sdt>
              <w:sdtPr>
                <w:alias w:val="Enter start time:"/>
                <w:tag w:val="Enter start time:"/>
                <w:id w:val="-1397812891"/>
                <w:placeholder>
                  <w:docPart w:val="5C1048F520D04B2497D89D5ACBC52F98"/>
                </w:placeholder>
                <w:temporary/>
                <w:showingPlcHdr/>
                <w15:appearance w15:val="hidden"/>
              </w:sdtPr>
              <w:sdtEndPr/>
              <w:sdtContent>
                <w:r w:rsidR="001534F4">
                  <w:t>Start time</w:t>
                </w:r>
              </w:sdtContent>
            </w:sdt>
            <w:r w:rsidR="00CD75B8" w:rsidRPr="00A20344">
              <w:t xml:space="preserve"> </w:t>
            </w:r>
            <w:r w:rsidR="00473C52" w:rsidRPr="00A20344">
              <w:t>–</w:t>
            </w:r>
            <w:r w:rsidR="00CD75B8" w:rsidRPr="00A20344">
              <w:t xml:space="preserve"> </w:t>
            </w:r>
            <w:sdt>
              <w:sdtPr>
                <w:alias w:val="Enter end time:"/>
                <w:tag w:val="Enter end time:"/>
                <w:id w:val="-1851632688"/>
                <w:placeholder>
                  <w:docPart w:val="4AABB9B4F3C6426F970671963E32FE51"/>
                </w:placeholder>
                <w:temporary/>
                <w:showingPlcHdr/>
                <w15:appearance w15:val="hidden"/>
              </w:sdtPr>
              <w:sdtEndPr/>
              <w:sdtContent>
                <w:r w:rsidR="00B91837">
                  <w:t>End time</w:t>
                </w:r>
              </w:sdtContent>
            </w:sdt>
          </w:p>
        </w:tc>
        <w:tc>
          <w:tcPr>
            <w:tcW w:w="5670" w:type="dxa"/>
            <w:tcMar>
              <w:top w:w="331" w:type="dxa"/>
            </w:tcMar>
          </w:tcPr>
          <w:p w:rsidR="000A092C" w:rsidRPr="00A20344" w:rsidRDefault="00175062">
            <w:pPr>
              <w:pStyle w:val="Heading3"/>
            </w:pPr>
            <w:sdt>
              <w:sdtPr>
                <w:alias w:val="Enter activity 1:"/>
                <w:tag w:val="Enter activity 1:"/>
                <w:id w:val="1761566002"/>
                <w:placeholder>
                  <w:docPart w:val="5915F1FCA65F461DBE010B5A6740E909"/>
                </w:placeholder>
                <w:temporary/>
                <w:showingPlcHdr/>
                <w15:appearance w15:val="hidden"/>
              </w:sdtPr>
              <w:sdtEndPr/>
              <w:sdtContent>
                <w:r w:rsidR="00CD75B8" w:rsidRPr="00A20344">
                  <w:t>Activity</w:t>
                </w:r>
              </w:sdtContent>
            </w:sdt>
          </w:p>
          <w:p w:rsidR="000A092C" w:rsidRPr="00A20344" w:rsidRDefault="00175062" w:rsidP="00F92B9B">
            <w:sdt>
              <w:sdtPr>
                <w:alias w:val="Enter activity 1, line item 1:"/>
                <w:tag w:val="Enter activity 1, line item 1:"/>
                <w:id w:val="-1914612150"/>
                <w:placeholder>
                  <w:docPart w:val="7C159894F0A54A04B5F635B70E9F850C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1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1, presenter 1:"/>
                <w:tag w:val="Enter activity 1, presenter 1:"/>
                <w:id w:val="-660844727"/>
                <w:placeholder>
                  <w:docPart w:val="0F2D38FD28C447D3A5415B227ECCD63F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  <w:p w:rsidR="00F92B9B" w:rsidRPr="00A20344" w:rsidRDefault="00175062" w:rsidP="00F92B9B">
            <w:sdt>
              <w:sdtPr>
                <w:alias w:val="Enter activity 1, line item 2:"/>
                <w:tag w:val="Enter activity 1, line item 2:"/>
                <w:id w:val="1806425980"/>
                <w:placeholder>
                  <w:docPart w:val="AE774B53CD9D4BF0A263B155A7EF8898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2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1, presenter 2:"/>
                <w:tag w:val="Enter activity 1, presenter 2:"/>
                <w:id w:val="262275738"/>
                <w:placeholder>
                  <w:docPart w:val="9AC99B42FB4C4616B00AF5F8E65C6C5E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  <w:p w:rsidR="00F92B9B" w:rsidRPr="00A20344" w:rsidRDefault="00175062" w:rsidP="00F92B9B">
            <w:sdt>
              <w:sdtPr>
                <w:alias w:val="Enter activity 1, line item 3:"/>
                <w:tag w:val="Enter activity 1, line item 3:"/>
                <w:id w:val="-968895164"/>
                <w:placeholder>
                  <w:docPart w:val="49A22BB7F93B46C79F77F6AEB373CC29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3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1, presenter 3:"/>
                <w:tag w:val="Enter activity 1, presenter 3:"/>
                <w:id w:val="37638501"/>
                <w:placeholder>
                  <w:docPart w:val="2E5A67DE71FD4F06B876FE854D1FC217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</w:tc>
        <w:tc>
          <w:tcPr>
            <w:tcW w:w="2340" w:type="dxa"/>
            <w:tcMar>
              <w:top w:w="331" w:type="dxa"/>
            </w:tcMar>
          </w:tcPr>
          <w:sdt>
            <w:sdtPr>
              <w:alias w:val="Enter activity 1 location:"/>
              <w:tag w:val="Enter activity 1 location:"/>
              <w:id w:val="1012574883"/>
              <w:placeholder>
                <w:docPart w:val="0BAE561C8FC84E2FA72D776EB72AB078"/>
              </w:placeholder>
              <w:temporary/>
              <w:showingPlcHdr/>
              <w15:appearance w15:val="hidden"/>
            </w:sdtPr>
            <w:sdtEndPr/>
            <w:sdtContent>
              <w:p w:rsidR="000A092C" w:rsidRPr="00A20344" w:rsidRDefault="009A1291">
                <w:pPr>
                  <w:pStyle w:val="Heading3"/>
                </w:pPr>
                <w:r>
                  <w:t>Location</w:t>
                </w:r>
              </w:p>
            </w:sdtContent>
          </w:sdt>
        </w:tc>
      </w:tr>
      <w:tr w:rsidR="000A092C" w:rsidRPr="00A20344" w:rsidTr="001F1E06">
        <w:tc>
          <w:tcPr>
            <w:tcW w:w="2790" w:type="dxa"/>
          </w:tcPr>
          <w:p w:rsidR="000A092C" w:rsidRPr="00A20344" w:rsidRDefault="00175062" w:rsidP="00B91837">
            <w:pPr>
              <w:pStyle w:val="Heading3"/>
            </w:pPr>
            <w:sdt>
              <w:sdtPr>
                <w:alias w:val="Enter start time:"/>
                <w:tag w:val="Enter start time:"/>
                <w:id w:val="592596744"/>
                <w:placeholder>
                  <w:docPart w:val="08BFF184F146436CA7480084EBAF4EDF"/>
                </w:placeholder>
                <w:temporary/>
                <w:showingPlcHdr/>
                <w15:appearance w15:val="hidden"/>
              </w:sdtPr>
              <w:sdtEndPr/>
              <w:sdtContent>
                <w:r w:rsidR="001534F4">
                  <w:t>Start time</w:t>
                </w:r>
              </w:sdtContent>
            </w:sdt>
            <w:r w:rsidR="007A0EE1" w:rsidRPr="00A20344">
              <w:t xml:space="preserve"> – </w:t>
            </w:r>
            <w:sdt>
              <w:sdtPr>
                <w:alias w:val="Enter end time:"/>
                <w:tag w:val="Enter end time:"/>
                <w:id w:val="-73511693"/>
                <w:placeholder>
                  <w:docPart w:val="52116F8880064B079A84078105DF44EE"/>
                </w:placeholder>
                <w:temporary/>
                <w:showingPlcHdr/>
                <w15:appearance w15:val="hidden"/>
              </w:sdtPr>
              <w:sdtEndPr/>
              <w:sdtContent>
                <w:r w:rsidR="00B91837">
                  <w:t>End time</w:t>
                </w:r>
              </w:sdtContent>
            </w:sdt>
          </w:p>
        </w:tc>
        <w:tc>
          <w:tcPr>
            <w:tcW w:w="5670" w:type="dxa"/>
          </w:tcPr>
          <w:p w:rsidR="007A0EE1" w:rsidRPr="00A20344" w:rsidRDefault="00175062" w:rsidP="007A0EE1">
            <w:pPr>
              <w:pStyle w:val="Heading3"/>
            </w:pPr>
            <w:sdt>
              <w:sdtPr>
                <w:alias w:val="Enter activity 2:"/>
                <w:tag w:val="Enter activity 2:"/>
                <w:id w:val="-1120982443"/>
                <w:placeholder>
                  <w:docPart w:val="9107933A09EA45A6B662DB71303F7869"/>
                </w:placeholder>
                <w:temporary/>
                <w:showingPlcHdr/>
                <w15:appearance w15:val="hidden"/>
              </w:sdtPr>
              <w:sdtEndPr/>
              <w:sdtContent>
                <w:r w:rsidR="007A0EE1" w:rsidRPr="00A20344">
                  <w:t>Activity</w:t>
                </w:r>
              </w:sdtContent>
            </w:sdt>
          </w:p>
          <w:p w:rsidR="00F92B9B" w:rsidRPr="00A20344" w:rsidRDefault="00175062" w:rsidP="00F92B9B">
            <w:sdt>
              <w:sdtPr>
                <w:alias w:val="Enter activity 2, line item 1:"/>
                <w:tag w:val="Enter activity 2, line item 1:"/>
                <w:id w:val="-1596703446"/>
                <w:placeholder>
                  <w:docPart w:val="CCCB2D4292324FB69FC580FF66568E23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1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2, presenter 1:"/>
                <w:tag w:val="Enter activity 2, presenter 1:"/>
                <w:id w:val="-918322871"/>
                <w:placeholder>
                  <w:docPart w:val="04D2F94645A048C69A9D6D89FB303DF5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  <w:p w:rsidR="00F92B9B" w:rsidRPr="00A20344" w:rsidRDefault="00175062" w:rsidP="00F92B9B">
            <w:sdt>
              <w:sdtPr>
                <w:alias w:val="Enter activity 2, line item 2:"/>
                <w:tag w:val="Enter activity 2, line item 2:"/>
                <w:id w:val="662052344"/>
                <w:placeholder>
                  <w:docPart w:val="86F79F5E88094848800CC61308E1D328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2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2, presenter 2:"/>
                <w:tag w:val="Enter activity 2, presenter 2:"/>
                <w:id w:val="157270921"/>
                <w:placeholder>
                  <w:docPart w:val="CF2F454038EB40A78EC934D08CAD6F53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  <w:p w:rsidR="000A092C" w:rsidRPr="00A20344" w:rsidRDefault="00175062" w:rsidP="007A0EE1">
            <w:sdt>
              <w:sdtPr>
                <w:alias w:val="Enter activity 2, line item 3:"/>
                <w:tag w:val="Enter activity 2, line item 3:"/>
                <w:id w:val="-886177310"/>
                <w:placeholder>
                  <w:docPart w:val="B391934C60264114BB2C00275C897FC3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3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2, presenter 3:"/>
                <w:tag w:val="Enter activity 2, presenter 3:"/>
                <w:id w:val="2002233430"/>
                <w:placeholder>
                  <w:docPart w:val="797C4845626F42CCB31A4FE6CE6CB897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</w:tc>
        <w:tc>
          <w:tcPr>
            <w:tcW w:w="2340" w:type="dxa"/>
          </w:tcPr>
          <w:sdt>
            <w:sdtPr>
              <w:alias w:val="Enter activity 2 location:"/>
              <w:tag w:val="Enter activity 2 location:"/>
              <w:id w:val="-332611180"/>
              <w:placeholder>
                <w:docPart w:val="5F18C8FE13F44F77B55EC5A4D4861360"/>
              </w:placeholder>
              <w:temporary/>
              <w:showingPlcHdr/>
              <w15:appearance w15:val="hidden"/>
            </w:sdtPr>
            <w:sdtEndPr/>
            <w:sdtContent>
              <w:p w:rsidR="000A092C" w:rsidRPr="00A20344" w:rsidRDefault="007A0EE1" w:rsidP="007A0EE1">
                <w:pPr>
                  <w:pStyle w:val="Heading3"/>
                </w:pPr>
                <w:r w:rsidRPr="00A20344">
                  <w:t>Location</w:t>
                </w:r>
              </w:p>
            </w:sdtContent>
          </w:sdt>
        </w:tc>
      </w:tr>
      <w:tr w:rsidR="000A092C" w:rsidRPr="00A20344" w:rsidTr="001F1E06">
        <w:tc>
          <w:tcPr>
            <w:tcW w:w="2790" w:type="dxa"/>
          </w:tcPr>
          <w:p w:rsidR="000A092C" w:rsidRPr="00A20344" w:rsidRDefault="00175062" w:rsidP="00B91837">
            <w:pPr>
              <w:pStyle w:val="Heading3"/>
            </w:pPr>
            <w:sdt>
              <w:sdtPr>
                <w:alias w:val="Enter start time:"/>
                <w:tag w:val="Enter start time:"/>
                <w:id w:val="1652400192"/>
                <w:placeholder>
                  <w:docPart w:val="6D5D0828C9F248339ED1669FC2187BAC"/>
                </w:placeholder>
                <w:temporary/>
                <w:showingPlcHdr/>
                <w15:appearance w15:val="hidden"/>
              </w:sdtPr>
              <w:sdtEndPr/>
              <w:sdtContent>
                <w:r w:rsidR="001534F4">
                  <w:t>Start time</w:t>
                </w:r>
              </w:sdtContent>
            </w:sdt>
            <w:r w:rsidR="007A0EE1" w:rsidRPr="00A20344">
              <w:t xml:space="preserve"> – </w:t>
            </w:r>
            <w:sdt>
              <w:sdtPr>
                <w:alias w:val="Enter end time:"/>
                <w:tag w:val="Enter end time:"/>
                <w:id w:val="1970392150"/>
                <w:placeholder>
                  <w:docPart w:val="42D171CA2F4345418CF23A8F8E6222B7"/>
                </w:placeholder>
                <w:temporary/>
                <w:showingPlcHdr/>
                <w15:appearance w15:val="hidden"/>
              </w:sdtPr>
              <w:sdtEndPr/>
              <w:sdtContent>
                <w:r w:rsidR="00B91837">
                  <w:t>End time</w:t>
                </w:r>
              </w:sdtContent>
            </w:sdt>
          </w:p>
        </w:tc>
        <w:tc>
          <w:tcPr>
            <w:tcW w:w="5670" w:type="dxa"/>
          </w:tcPr>
          <w:p w:rsidR="007A0EE1" w:rsidRPr="00A20344" w:rsidRDefault="00175062" w:rsidP="007A0EE1">
            <w:pPr>
              <w:pStyle w:val="Heading3"/>
            </w:pPr>
            <w:sdt>
              <w:sdtPr>
                <w:alias w:val="Enter activity 3:"/>
                <w:tag w:val="Enter activity 3:"/>
                <w:id w:val="-1139495836"/>
                <w:placeholder>
                  <w:docPart w:val="4B1D73C64068450DBF1439E108067147"/>
                </w:placeholder>
                <w:temporary/>
                <w:showingPlcHdr/>
                <w15:appearance w15:val="hidden"/>
              </w:sdtPr>
              <w:sdtEndPr/>
              <w:sdtContent>
                <w:r w:rsidR="007A0EE1" w:rsidRPr="00A20344">
                  <w:t>Activity</w:t>
                </w:r>
              </w:sdtContent>
            </w:sdt>
          </w:p>
          <w:p w:rsidR="00F92B9B" w:rsidRPr="00A20344" w:rsidRDefault="00175062" w:rsidP="00F92B9B">
            <w:sdt>
              <w:sdtPr>
                <w:alias w:val="Enter activity 3, line item 1:"/>
                <w:tag w:val="Enter activity 3, line item 1:"/>
                <w:id w:val="782688903"/>
                <w:placeholder>
                  <w:docPart w:val="636BD94610FC44C489714A6105879920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1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3, presenter 1:"/>
                <w:tag w:val="Enter activity 3, presenter 1:"/>
                <w:id w:val="-1042826914"/>
                <w:placeholder>
                  <w:docPart w:val="B9A6E89E8F544CD891C426C630728A04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  <w:p w:rsidR="00F92B9B" w:rsidRPr="00A20344" w:rsidRDefault="00175062" w:rsidP="00F92B9B">
            <w:sdt>
              <w:sdtPr>
                <w:alias w:val="Enter activity 3, line item 2:"/>
                <w:tag w:val="Enter activity 3, line item 2:"/>
                <w:id w:val="-1635407372"/>
                <w:placeholder>
                  <w:docPart w:val="674FA495CFDA404584733410A5F2E113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2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3, presenter 2:"/>
                <w:tag w:val="Enter activity 3, presenter 2:"/>
                <w:id w:val="1489434213"/>
                <w:placeholder>
                  <w:docPart w:val="D04B8B3C47564CA9969EE6546B3E31B3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  <w:p w:rsidR="000A092C" w:rsidRPr="00A20344" w:rsidRDefault="00175062" w:rsidP="007A0EE1">
            <w:sdt>
              <w:sdtPr>
                <w:alias w:val="Enter activity 3, line item 3:"/>
                <w:tag w:val="Enter activity 3, line item 3:"/>
                <w:id w:val="-310795406"/>
                <w:placeholder>
                  <w:docPart w:val="7CA3819BAC6946DD919845F6780694F7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3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3, presenter 3:"/>
                <w:tag w:val="Enter activity 3, presenter 3:"/>
                <w:id w:val="-1637099255"/>
                <w:placeholder>
                  <w:docPart w:val="C1990F53FF38416684F717326E3BCB80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</w:tc>
        <w:tc>
          <w:tcPr>
            <w:tcW w:w="2340" w:type="dxa"/>
          </w:tcPr>
          <w:sdt>
            <w:sdtPr>
              <w:alias w:val="Enter activity 3 location:"/>
              <w:tag w:val="Enter activity 3 location:"/>
              <w:id w:val="-860661083"/>
              <w:placeholder>
                <w:docPart w:val="1CB4907A74D74D9E8D48F9A54438C21D"/>
              </w:placeholder>
              <w:temporary/>
              <w:showingPlcHdr/>
              <w15:appearance w15:val="hidden"/>
            </w:sdtPr>
            <w:sdtEndPr/>
            <w:sdtContent>
              <w:p w:rsidR="000A092C" w:rsidRPr="00A20344" w:rsidRDefault="007A0EE1" w:rsidP="007A0EE1">
                <w:pPr>
                  <w:pStyle w:val="Heading3"/>
                </w:pPr>
                <w:r w:rsidRPr="00A20344">
                  <w:t>Location</w:t>
                </w:r>
              </w:p>
            </w:sdtContent>
          </w:sdt>
        </w:tc>
      </w:tr>
      <w:tr w:rsidR="000A092C" w:rsidRPr="00A20344" w:rsidTr="001F1E06">
        <w:tc>
          <w:tcPr>
            <w:tcW w:w="2790" w:type="dxa"/>
            <w:tcMar>
              <w:bottom w:w="302" w:type="dxa"/>
            </w:tcMar>
          </w:tcPr>
          <w:p w:rsidR="000A092C" w:rsidRPr="00A20344" w:rsidRDefault="00175062" w:rsidP="00B91837">
            <w:pPr>
              <w:pStyle w:val="Heading3"/>
            </w:pPr>
            <w:sdt>
              <w:sdtPr>
                <w:alias w:val="Enter start time:"/>
                <w:tag w:val="Enter start time:"/>
                <w:id w:val="1616410477"/>
                <w:placeholder>
                  <w:docPart w:val="F2F6CE3D1AAF44EDBFC99B99ED2EF7C1"/>
                </w:placeholder>
                <w:temporary/>
                <w:showingPlcHdr/>
                <w15:appearance w15:val="hidden"/>
              </w:sdtPr>
              <w:sdtEndPr/>
              <w:sdtContent>
                <w:r w:rsidR="001534F4">
                  <w:t>Start time</w:t>
                </w:r>
              </w:sdtContent>
            </w:sdt>
            <w:r w:rsidR="007A0EE1" w:rsidRPr="00A20344">
              <w:t xml:space="preserve"> – </w:t>
            </w:r>
            <w:sdt>
              <w:sdtPr>
                <w:alias w:val="Enter end time:"/>
                <w:tag w:val="Enter end time:"/>
                <w:id w:val="-1582671261"/>
                <w:placeholder>
                  <w:docPart w:val="8353C2E4A3B747EFB6A213CB334B6445"/>
                </w:placeholder>
                <w:temporary/>
                <w:showingPlcHdr/>
                <w15:appearance w15:val="hidden"/>
              </w:sdtPr>
              <w:sdtEndPr/>
              <w:sdtContent>
                <w:r w:rsidR="00B91837">
                  <w:t>End time</w:t>
                </w:r>
              </w:sdtContent>
            </w:sdt>
          </w:p>
        </w:tc>
        <w:tc>
          <w:tcPr>
            <w:tcW w:w="5670" w:type="dxa"/>
            <w:tcMar>
              <w:bottom w:w="302" w:type="dxa"/>
            </w:tcMar>
          </w:tcPr>
          <w:p w:rsidR="007A0EE1" w:rsidRPr="00A20344" w:rsidRDefault="00175062" w:rsidP="007A0EE1">
            <w:pPr>
              <w:pStyle w:val="Heading3"/>
            </w:pPr>
            <w:sdt>
              <w:sdtPr>
                <w:alias w:val="Enter activity 4:"/>
                <w:tag w:val="Enter activity 4:"/>
                <w:id w:val="-885323354"/>
                <w:placeholder>
                  <w:docPart w:val="3C010FE2B8154FE792FFB34BE2C15D6A"/>
                </w:placeholder>
                <w:temporary/>
                <w:showingPlcHdr/>
                <w15:appearance w15:val="hidden"/>
              </w:sdtPr>
              <w:sdtEndPr/>
              <w:sdtContent>
                <w:r w:rsidR="007A0EE1" w:rsidRPr="00A20344">
                  <w:t>Activity</w:t>
                </w:r>
              </w:sdtContent>
            </w:sdt>
          </w:p>
          <w:p w:rsidR="00F92B9B" w:rsidRPr="00A20344" w:rsidRDefault="00175062" w:rsidP="00F92B9B">
            <w:sdt>
              <w:sdtPr>
                <w:alias w:val="Enter activity 4, line item 1:"/>
                <w:tag w:val="Enter activity 4, line item 1:"/>
                <w:id w:val="-1063637483"/>
                <w:placeholder>
                  <w:docPart w:val="C9EDC75A36F34ED185E0540217770E41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1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4, presenter 1:"/>
                <w:tag w:val="Enter activity 4, presenter 1:"/>
                <w:id w:val="949056952"/>
                <w:placeholder>
                  <w:docPart w:val="FB5BACAA70EB47D796B8EAEB68BE4E67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  <w:p w:rsidR="00F92B9B" w:rsidRPr="00A20344" w:rsidRDefault="00175062" w:rsidP="00F92B9B">
            <w:sdt>
              <w:sdtPr>
                <w:alias w:val="Enter activity 4, line item 2:"/>
                <w:tag w:val="Enter activity 4, line item 2:"/>
                <w:id w:val="1632059669"/>
                <w:placeholder>
                  <w:docPart w:val="B8403529F5FC452FBF37D1EDDCC5A257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2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4, presenter 2:"/>
                <w:tag w:val="Enter activity 4, presenter 2:"/>
                <w:id w:val="333494338"/>
                <w:placeholder>
                  <w:docPart w:val="C2949F2CDC5E45688CE9F94BD337FFDA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  <w:p w:rsidR="000A092C" w:rsidRPr="00A20344" w:rsidRDefault="00175062" w:rsidP="007A0EE1">
            <w:sdt>
              <w:sdtPr>
                <w:alias w:val="Enter activity 4, line item 3:"/>
                <w:tag w:val="Enter activity 4, line item 3:"/>
                <w:id w:val="470569655"/>
                <w:placeholder>
                  <w:docPart w:val="033D761BA6614E5B89373A1B47BBA9E5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Line item 3</w:t>
                </w:r>
              </w:sdtContent>
            </w:sdt>
            <w:r w:rsidR="00F92B9B" w:rsidRPr="00A20344">
              <w:t xml:space="preserve"> | </w:t>
            </w:r>
            <w:sdt>
              <w:sdtPr>
                <w:alias w:val="Enter activity 4, presenter 3:"/>
                <w:tag w:val="Enter activity 4, presenter 3:"/>
                <w:id w:val="-1668243257"/>
                <w:placeholder>
                  <w:docPart w:val="EFDF3AEC16FD45E0BF752957854BD66B"/>
                </w:placeholder>
                <w:temporary/>
                <w:showingPlcHdr/>
                <w15:appearance w15:val="hidden"/>
              </w:sdtPr>
              <w:sdtEndPr/>
              <w:sdtContent>
                <w:r w:rsidR="00F92B9B" w:rsidRPr="00A20344">
                  <w:t>Presenter</w:t>
                </w:r>
              </w:sdtContent>
            </w:sdt>
          </w:p>
        </w:tc>
        <w:tc>
          <w:tcPr>
            <w:tcW w:w="2340" w:type="dxa"/>
            <w:tcMar>
              <w:bottom w:w="302" w:type="dxa"/>
            </w:tcMar>
          </w:tcPr>
          <w:sdt>
            <w:sdtPr>
              <w:alias w:val="Enter activity 4 location:"/>
              <w:tag w:val="Enter activity 4 location:"/>
              <w:id w:val="2033151400"/>
              <w:placeholder>
                <w:docPart w:val="BD970B9E7D814F2A9A932329FC3A7D1E"/>
              </w:placeholder>
              <w:temporary/>
              <w:showingPlcHdr/>
              <w15:appearance w15:val="hidden"/>
            </w:sdtPr>
            <w:sdtEndPr/>
            <w:sdtContent>
              <w:p w:rsidR="000A092C" w:rsidRPr="00A20344" w:rsidRDefault="007A0EE1" w:rsidP="007A0EE1">
                <w:pPr>
                  <w:pStyle w:val="Heading3"/>
                </w:pPr>
                <w:r w:rsidRPr="00A20344">
                  <w:t>Location</w:t>
                </w:r>
              </w:p>
            </w:sdtContent>
          </w:sdt>
        </w:tc>
      </w:tr>
    </w:tbl>
    <w:p w:rsidR="000A092C" w:rsidRPr="00A20344" w:rsidRDefault="00175062">
      <w:pPr>
        <w:pStyle w:val="Heading2"/>
      </w:pPr>
      <w:sdt>
        <w:sdtPr>
          <w:alias w:val="Additional instructions:"/>
          <w:tag w:val="Additional instructions:"/>
          <w:id w:val="-1872839191"/>
          <w:placeholder>
            <w:docPart w:val="93D0531BBEEA40D6B07FD1CD012A0DBC"/>
          </w:placeholder>
          <w:temporary/>
          <w:showingPlcHdr/>
          <w15:appearance w15:val="hidden"/>
        </w:sdtPr>
        <w:sdtEndPr/>
        <w:sdtContent>
          <w:r w:rsidR="00CD75B8" w:rsidRPr="00A20344">
            <w:t>Additional Instructions:</w:t>
          </w:r>
        </w:sdtContent>
      </w:sdt>
    </w:p>
    <w:p w:rsidR="00E40A6B" w:rsidRDefault="00175062">
      <w:sdt>
        <w:sdtPr>
          <w:alias w:val="Enter instructions, comments or directions:"/>
          <w:tag w:val="Enter instructions, comments or directions:"/>
          <w:id w:val="1200751678"/>
          <w:placeholder>
            <w:docPart w:val="E9DFB87C1D2C4D009A55E9DDCD6EBD72"/>
          </w:placeholder>
          <w:temporary/>
          <w:showingPlcHdr/>
          <w15:appearance w15:val="hidden"/>
        </w:sdtPr>
        <w:sdtEndPr/>
        <w:sdtContent>
          <w:r w:rsidR="00CD75B8" w:rsidRPr="00A20344">
            <w:t>Use this section for additional instructions, comments, or directions.</w:t>
          </w:r>
        </w:sdtContent>
      </w:sdt>
    </w:p>
    <w:sectPr w:rsidR="00E40A6B" w:rsidSect="001534F4">
      <w:footerReference w:type="default" r:id="rId7"/>
      <w:pgSz w:w="12240" w:h="15840"/>
      <w:pgMar w:top="864" w:right="864" w:bottom="86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062" w:rsidRDefault="00175062">
      <w:pPr>
        <w:spacing w:after="0"/>
      </w:pPr>
      <w:r>
        <w:separator/>
      </w:r>
    </w:p>
  </w:endnote>
  <w:endnote w:type="continuationSeparator" w:id="0">
    <w:p w:rsidR="00175062" w:rsidRDefault="001750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2C" w:rsidRDefault="00CD75B8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40A6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062" w:rsidRDefault="00175062">
      <w:pPr>
        <w:spacing w:after="0"/>
      </w:pPr>
      <w:r>
        <w:separator/>
      </w:r>
    </w:p>
  </w:footnote>
  <w:footnote w:type="continuationSeparator" w:id="0">
    <w:p w:rsidR="00175062" w:rsidRDefault="001750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6E354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8876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F870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8A97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E7B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6A4F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34D56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3842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5C96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BC9F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EC6A62"/>
    <w:multiLevelType w:val="hybridMultilevel"/>
    <w:tmpl w:val="C22CCA72"/>
    <w:lvl w:ilvl="0" w:tplc="015447E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A625E4F"/>
    <w:multiLevelType w:val="hybridMultilevel"/>
    <w:tmpl w:val="AEDE0E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62"/>
    <w:rsid w:val="000249A1"/>
    <w:rsid w:val="00056BC4"/>
    <w:rsid w:val="000832C3"/>
    <w:rsid w:val="000A092C"/>
    <w:rsid w:val="00140B99"/>
    <w:rsid w:val="00144883"/>
    <w:rsid w:val="001534F4"/>
    <w:rsid w:val="00154F16"/>
    <w:rsid w:val="00175062"/>
    <w:rsid w:val="001F1E06"/>
    <w:rsid w:val="00202149"/>
    <w:rsid w:val="002B7342"/>
    <w:rsid w:val="002D0BE6"/>
    <w:rsid w:val="00315B98"/>
    <w:rsid w:val="0033061E"/>
    <w:rsid w:val="00331681"/>
    <w:rsid w:val="00367AA6"/>
    <w:rsid w:val="00374B4A"/>
    <w:rsid w:val="003E0C20"/>
    <w:rsid w:val="00473C52"/>
    <w:rsid w:val="004A70C6"/>
    <w:rsid w:val="004C1FF3"/>
    <w:rsid w:val="004E2C7C"/>
    <w:rsid w:val="005313E1"/>
    <w:rsid w:val="00566DB3"/>
    <w:rsid w:val="0057139B"/>
    <w:rsid w:val="00592A8A"/>
    <w:rsid w:val="00595798"/>
    <w:rsid w:val="005A584C"/>
    <w:rsid w:val="005A723D"/>
    <w:rsid w:val="005F6C73"/>
    <w:rsid w:val="00614675"/>
    <w:rsid w:val="00704D5F"/>
    <w:rsid w:val="00737C01"/>
    <w:rsid w:val="00754EAE"/>
    <w:rsid w:val="007A0EE1"/>
    <w:rsid w:val="007C4DF9"/>
    <w:rsid w:val="00826C85"/>
    <w:rsid w:val="00830E41"/>
    <w:rsid w:val="0087638A"/>
    <w:rsid w:val="008C79E3"/>
    <w:rsid w:val="008D366D"/>
    <w:rsid w:val="00905D41"/>
    <w:rsid w:val="00930FFC"/>
    <w:rsid w:val="00946B11"/>
    <w:rsid w:val="00957536"/>
    <w:rsid w:val="00976058"/>
    <w:rsid w:val="009A1291"/>
    <w:rsid w:val="009B7895"/>
    <w:rsid w:val="009E2071"/>
    <w:rsid w:val="00A20344"/>
    <w:rsid w:val="00A60C64"/>
    <w:rsid w:val="00A97B7C"/>
    <w:rsid w:val="00B01209"/>
    <w:rsid w:val="00B77387"/>
    <w:rsid w:val="00B81937"/>
    <w:rsid w:val="00B91837"/>
    <w:rsid w:val="00BC3826"/>
    <w:rsid w:val="00BF39E8"/>
    <w:rsid w:val="00C23407"/>
    <w:rsid w:val="00C50678"/>
    <w:rsid w:val="00C60419"/>
    <w:rsid w:val="00C8725D"/>
    <w:rsid w:val="00C8758B"/>
    <w:rsid w:val="00CD75B8"/>
    <w:rsid w:val="00CE5973"/>
    <w:rsid w:val="00D31F80"/>
    <w:rsid w:val="00D952A3"/>
    <w:rsid w:val="00E30299"/>
    <w:rsid w:val="00E40A6B"/>
    <w:rsid w:val="00E50EF9"/>
    <w:rsid w:val="00E77C76"/>
    <w:rsid w:val="00EA4EC2"/>
    <w:rsid w:val="00EF766B"/>
    <w:rsid w:val="00F009B0"/>
    <w:rsid w:val="00F03B0E"/>
    <w:rsid w:val="00F40B24"/>
    <w:rsid w:val="00F666AB"/>
    <w:rsid w:val="00F92B9B"/>
    <w:rsid w:val="00F97074"/>
    <w:rsid w:val="00FC36C6"/>
    <w:rsid w:val="00F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66DAA7-E2CF-443A-B97D-513F656E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97"/>
  </w:style>
  <w:style w:type="paragraph" w:styleId="Heading1">
    <w:name w:val="heading 1"/>
    <w:basedOn w:val="Normal"/>
    <w:link w:val="Heading1Char"/>
    <w:uiPriority w:val="9"/>
    <w:qFormat/>
    <w:rsid w:val="00592A8A"/>
    <w:pPr>
      <w:keepNext/>
      <w:keepLines/>
      <w:spacing w:after="480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1534F4"/>
    <w:pPr>
      <w:keepNext/>
      <w:keepLines/>
      <w:spacing w:after="20"/>
      <w:contextualSpacing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534F4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4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44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C2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C2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C2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C2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8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1534F4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4F4"/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6D9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rsid w:val="000832C3"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4E2C7C"/>
  </w:style>
  <w:style w:type="table" w:styleId="TableGridLight">
    <w:name w:val="Grid Table Light"/>
    <w:basedOn w:val="TableNormal"/>
    <w:uiPriority w:val="40"/>
    <w:rsid w:val="00946B1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32C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32C3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009B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009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C01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C01"/>
    <w:rPr>
      <w:i/>
      <w:iCs/>
      <w:color w:val="1F4E79" w:themeColor="accent1" w:themeShade="80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C6D97"/>
    <w:pPr>
      <w:spacing w:after="0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C6D9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Heading1"/>
    <w:link w:val="SubtitleChar"/>
    <w:uiPriority w:val="11"/>
    <w:semiHidden/>
    <w:unhideWhenUsed/>
    <w:qFormat/>
    <w:rsid w:val="00826C85"/>
    <w:pPr>
      <w:numPr>
        <w:ilvl w:val="1"/>
      </w:numPr>
      <w:spacing w:after="160"/>
    </w:pPr>
    <w:rPr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26C85"/>
    <w:rPr>
      <w:rFonts w:asciiTheme="majorHAnsi" w:eastAsiaTheme="majorEastAsia" w:hAnsiTheme="majorHAnsi" w:cstheme="majorBidi"/>
      <w:b/>
      <w:bCs/>
      <w:caps/>
      <w:color w:val="5A5A5A" w:themeColor="text1" w:themeTint="A5"/>
      <w:sz w:val="60"/>
      <w:szCs w:val="60"/>
    </w:rPr>
  </w:style>
  <w:style w:type="character" w:styleId="BookTitle">
    <w:name w:val="Book Title"/>
    <w:basedOn w:val="DefaultParagraphFont"/>
    <w:uiPriority w:val="33"/>
    <w:semiHidden/>
    <w:unhideWhenUsed/>
    <w:qFormat/>
    <w:rsid w:val="00F009B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37C01"/>
    <w:rPr>
      <w:b/>
      <w:bCs/>
      <w:caps w:val="0"/>
      <w:smallCaps/>
      <w:color w:val="1F4E79" w:themeColor="accent1" w:themeShade="80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EC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EC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A4EC2"/>
  </w:style>
  <w:style w:type="paragraph" w:styleId="BlockText">
    <w:name w:val="Block Text"/>
    <w:basedOn w:val="Normal"/>
    <w:uiPriority w:val="99"/>
    <w:semiHidden/>
    <w:unhideWhenUsed/>
    <w:rsid w:val="00826C85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EA4E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4EC2"/>
  </w:style>
  <w:style w:type="paragraph" w:styleId="BodyText2">
    <w:name w:val="Body Text 2"/>
    <w:basedOn w:val="Normal"/>
    <w:link w:val="BodyText2Char"/>
    <w:uiPriority w:val="99"/>
    <w:semiHidden/>
    <w:unhideWhenUsed/>
    <w:rsid w:val="00EA4E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A4EC2"/>
  </w:style>
  <w:style w:type="paragraph" w:styleId="BodyText3">
    <w:name w:val="Body Text 3"/>
    <w:basedOn w:val="Normal"/>
    <w:link w:val="BodyText3Char"/>
    <w:uiPriority w:val="99"/>
    <w:semiHidden/>
    <w:unhideWhenUsed/>
    <w:rsid w:val="00EA4EC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A4EC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4EC2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4EC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4EC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4EC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A4EC2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A4EC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4EC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4EC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A4EC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A4EC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EC2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A4EC2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A4EC2"/>
  </w:style>
  <w:style w:type="table" w:styleId="ColorfulGrid">
    <w:name w:val="Colorful Grid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A4EC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EC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EC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EC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link w:val="DateChar"/>
    <w:uiPriority w:val="10"/>
    <w:qFormat/>
    <w:rsid w:val="001F1E06"/>
    <w:pPr>
      <w:spacing w:after="200"/>
      <w:contextualSpacing/>
    </w:pPr>
    <w:rPr>
      <w:b/>
      <w:color w:val="1F4E79" w:themeColor="accent1" w:themeShade="80"/>
      <w:sz w:val="24"/>
    </w:rPr>
  </w:style>
  <w:style w:type="character" w:customStyle="1" w:styleId="DateChar">
    <w:name w:val="Date Char"/>
    <w:basedOn w:val="DefaultParagraphFont"/>
    <w:link w:val="Date"/>
    <w:uiPriority w:val="10"/>
    <w:rsid w:val="001F1E06"/>
    <w:rPr>
      <w:b/>
      <w:color w:val="1F4E79" w:themeColor="accent1" w:themeShade="80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4EC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4EC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A4EC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A4EC2"/>
  </w:style>
  <w:style w:type="character" w:styleId="Emphasis">
    <w:name w:val="Emphasis"/>
    <w:basedOn w:val="DefaultParagraphFont"/>
    <w:uiPriority w:val="20"/>
    <w:semiHidden/>
    <w:unhideWhenUsed/>
    <w:qFormat/>
    <w:rsid w:val="00EA4EC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A4EC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4EC2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4EC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A4EC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EC2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A4EC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4EC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EC2"/>
    <w:rPr>
      <w:szCs w:val="20"/>
    </w:rPr>
  </w:style>
  <w:style w:type="table" w:styleId="GridTable1Light">
    <w:name w:val="Grid Table 1 Light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4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4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C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C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A4EC2"/>
  </w:style>
  <w:style w:type="paragraph" w:styleId="HTMLAddress">
    <w:name w:val="HTML Address"/>
    <w:basedOn w:val="Normal"/>
    <w:link w:val="HTMLAddressChar"/>
    <w:uiPriority w:val="99"/>
    <w:semiHidden/>
    <w:unhideWhenUsed/>
    <w:rsid w:val="00EA4EC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A4EC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A4E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4EC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A4EC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A4EC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EC2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EC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A4EC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A4EC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4E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6D97"/>
    <w:rPr>
      <w:color w:val="2F5496" w:themeColor="accent5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4EC2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A4EC2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A4EC2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A4EC2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A4EC2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A4EC2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A4EC2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A4EC2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A4EC2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A4EC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37C01"/>
    <w:rPr>
      <w:i/>
      <w:iCs/>
      <w:color w:val="1F4E79" w:themeColor="accent1" w:themeShade="80"/>
    </w:rPr>
  </w:style>
  <w:style w:type="table" w:styleId="LightGrid">
    <w:name w:val="Light Grid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A4EC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A4EC2"/>
  </w:style>
  <w:style w:type="paragraph" w:styleId="List">
    <w:name w:val="List"/>
    <w:basedOn w:val="Normal"/>
    <w:uiPriority w:val="99"/>
    <w:semiHidden/>
    <w:unhideWhenUsed/>
    <w:rsid w:val="00EA4EC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A4EC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A4EC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A4EC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A4EC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4EC2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A4EC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A4EC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A4EC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A4EC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4EC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A4EC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A4EC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A4EC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A4EC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A4EC2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A4EC2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A4EC2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A4EC2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A4EC2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A4EC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A4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A4EC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A4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A4EC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A4EC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A4EC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A4EC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A4EC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A4EC2"/>
  </w:style>
  <w:style w:type="character" w:styleId="PageNumber">
    <w:name w:val="page number"/>
    <w:basedOn w:val="DefaultParagraphFont"/>
    <w:uiPriority w:val="99"/>
    <w:semiHidden/>
    <w:unhideWhenUsed/>
    <w:rsid w:val="00EA4EC2"/>
  </w:style>
  <w:style w:type="table" w:styleId="PlainTable1">
    <w:name w:val="Plain Table 1"/>
    <w:basedOn w:val="TableNormal"/>
    <w:uiPriority w:val="41"/>
    <w:rsid w:val="00EA4EC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A4EC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A4EC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A4EC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4EC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A4EC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A4EC2"/>
  </w:style>
  <w:style w:type="paragraph" w:styleId="Signature">
    <w:name w:val="Signature"/>
    <w:basedOn w:val="Normal"/>
    <w:link w:val="SignatureChar"/>
    <w:uiPriority w:val="99"/>
    <w:semiHidden/>
    <w:unhideWhenUsed/>
    <w:rsid w:val="00EA4EC2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A4EC2"/>
  </w:style>
  <w:style w:type="character" w:styleId="Strong">
    <w:name w:val="Strong"/>
    <w:basedOn w:val="DefaultParagraphFont"/>
    <w:uiPriority w:val="22"/>
    <w:semiHidden/>
    <w:unhideWhenUsed/>
    <w:rsid w:val="00EA4EC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A4EC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A4EC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A4EC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A4EC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A4E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A4EC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A4EC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A4EC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A4EC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A4EC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A4EC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A4EC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A4EC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A4EC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A4EC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A4EC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A4EC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A4EC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A4EC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A4EC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A4EC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A4EC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A4EC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A4E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A4EC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A4E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A4EC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A4EC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A4EC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A4EC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A4EC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A4EC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A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A4EC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A4EC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A4EC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EA4EC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4EC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A4E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A4EC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A4EC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A4E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A4EC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A4EC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A4EC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A4EC2"/>
    <w:pPr>
      <w:spacing w:after="100"/>
      <w:ind w:left="1760"/>
    </w:pPr>
  </w:style>
  <w:style w:type="paragraph" w:styleId="TOCHeading">
    <w:name w:val="TOC Heading"/>
    <w:basedOn w:val="Heading1"/>
    <w:uiPriority w:val="39"/>
    <w:semiHidden/>
    <w:unhideWhenUsed/>
    <w:qFormat/>
    <w:rsid w:val="001534F4"/>
    <w:pPr>
      <w:outlineLvl w:val="9"/>
    </w:pPr>
    <w:rPr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15005194\AppData\Roaming\Microsoft\Templates\All%20day%20meeting%20agenda%20(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14B0754A804F0FBB6389466D565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0CD25-0074-4052-8880-1FE9401AF91F}"/>
      </w:docPartPr>
      <w:docPartBody>
        <w:p w:rsidR="00000000" w:rsidRDefault="00B3549F">
          <w:pPr>
            <w:pStyle w:val="F614B0754A804F0FBB6389466D5657EF"/>
          </w:pPr>
          <w:r w:rsidRPr="00A20344">
            <w:t>agenda</w:t>
          </w:r>
        </w:p>
      </w:docPartBody>
    </w:docPart>
    <w:docPart>
      <w:docPartPr>
        <w:name w:val="C11A42047C494AB1BEAF5B7EF187F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F0C9A-341C-43FC-8AF8-1A9E18907190}"/>
      </w:docPartPr>
      <w:docPartBody>
        <w:p w:rsidR="00000000" w:rsidRDefault="00B3549F">
          <w:pPr>
            <w:pStyle w:val="C11A42047C494AB1BEAF5B7EF187FC4F"/>
          </w:pPr>
          <w:r w:rsidRPr="00A20344">
            <w:t>Meeting title</w:t>
          </w:r>
        </w:p>
      </w:docPartBody>
    </w:docPart>
    <w:docPart>
      <w:docPartPr>
        <w:name w:val="47F58CD64BEB447197CCA754AF82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088DC-64CB-4CD5-BE82-60FBB17D63C6}"/>
      </w:docPartPr>
      <w:docPartBody>
        <w:p w:rsidR="00000000" w:rsidRDefault="00B3549F">
          <w:pPr>
            <w:pStyle w:val="47F58CD64BEB447197CCA754AF8282E9"/>
          </w:pPr>
          <w:r w:rsidRPr="00A20344">
            <w:t>Date</w:t>
          </w:r>
        </w:p>
      </w:docPartBody>
    </w:docPart>
    <w:docPart>
      <w:docPartPr>
        <w:name w:val="564FE0B3D338402B82F226C92822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7A711-A179-445F-A08C-782061B596B8}"/>
      </w:docPartPr>
      <w:docPartBody>
        <w:p w:rsidR="00000000" w:rsidRDefault="00B3549F">
          <w:pPr>
            <w:pStyle w:val="564FE0B3D338402B82F226C92822D2F3"/>
          </w:pPr>
          <w:r>
            <w:t>Start time</w:t>
          </w:r>
        </w:p>
      </w:docPartBody>
    </w:docPart>
    <w:docPart>
      <w:docPartPr>
        <w:name w:val="C6B50BE69D7B42D2B0E10CD68D128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305E-34E3-4C9F-A5F0-EFB047D0B051}"/>
      </w:docPartPr>
      <w:docPartBody>
        <w:p w:rsidR="00000000" w:rsidRDefault="00B3549F">
          <w:pPr>
            <w:pStyle w:val="C6B50BE69D7B42D2B0E10CD68D128DDA"/>
          </w:pPr>
          <w:r>
            <w:t>End time</w:t>
          </w:r>
        </w:p>
      </w:docPartBody>
    </w:docPart>
    <w:docPart>
      <w:docPartPr>
        <w:name w:val="1DDCC8BCA84F4DEB8FA0AA8B9ECF4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D33F8-B57B-4CA1-88E5-46338A89919E}"/>
      </w:docPartPr>
      <w:docPartBody>
        <w:p w:rsidR="00000000" w:rsidRDefault="00B3549F">
          <w:pPr>
            <w:pStyle w:val="1DDCC8BCA84F4DEB8FA0AA8B9ECF4E90"/>
          </w:pPr>
          <w:r w:rsidRPr="00A20344">
            <w:t>Meeting called by</w:t>
          </w:r>
        </w:p>
      </w:docPartBody>
    </w:docPart>
    <w:docPart>
      <w:docPartPr>
        <w:name w:val="1A0F53EE8907413EAD88BD661D662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15190-C00A-4A41-B38E-D0F51C798E02}"/>
      </w:docPartPr>
      <w:docPartBody>
        <w:p w:rsidR="00000000" w:rsidRDefault="00B3549F">
          <w:pPr>
            <w:pStyle w:val="1A0F53EE8907413EAD88BD661D662C5B"/>
          </w:pPr>
          <w:r w:rsidRPr="00A20344">
            <w:t>Name</w:t>
          </w:r>
        </w:p>
      </w:docPartBody>
    </w:docPart>
    <w:docPart>
      <w:docPartPr>
        <w:name w:val="8E6EC441451041A89F6B7947CE9CD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01787-1138-48CA-A5EE-0B696F98209C}"/>
      </w:docPartPr>
      <w:docPartBody>
        <w:p w:rsidR="00000000" w:rsidRDefault="00B3549F">
          <w:pPr>
            <w:pStyle w:val="8E6EC441451041A89F6B7947CE9CD072"/>
          </w:pPr>
          <w:r w:rsidRPr="00A20344">
            <w:t>Attendees:</w:t>
          </w:r>
        </w:p>
      </w:docPartBody>
    </w:docPart>
    <w:docPart>
      <w:docPartPr>
        <w:name w:val="C5EAE8FAF5604D1184F4B8822B5F1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09C73-3681-45FA-9A9A-395C5BC2EA04}"/>
      </w:docPartPr>
      <w:docPartBody>
        <w:p w:rsidR="00000000" w:rsidRDefault="00B3549F">
          <w:pPr>
            <w:pStyle w:val="C5EAE8FAF5604D1184F4B8822B5F14A9"/>
          </w:pPr>
          <w:r w:rsidRPr="00A20344">
            <w:t>Attendee list</w:t>
          </w:r>
        </w:p>
      </w:docPartBody>
    </w:docPart>
    <w:docPart>
      <w:docPartPr>
        <w:name w:val="A1CAA9FE91064E4EA9AC51D39A83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A29-E43F-4CA1-86DC-788A3E82997A}"/>
      </w:docPartPr>
      <w:docPartBody>
        <w:p w:rsidR="00000000" w:rsidRDefault="00B3549F">
          <w:pPr>
            <w:pStyle w:val="A1CAA9FE91064E4EA9AC51D39A830FF6"/>
          </w:pPr>
          <w:r w:rsidRPr="00A20344">
            <w:t>Please read:</w:t>
          </w:r>
        </w:p>
      </w:docPartBody>
    </w:docPart>
    <w:docPart>
      <w:docPartPr>
        <w:name w:val="7F046F0668E04CF7B5C494CA5DD54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04FC4-BBE4-445B-83CB-34473C28F10B}"/>
      </w:docPartPr>
      <w:docPartBody>
        <w:p w:rsidR="00000000" w:rsidRDefault="00B3549F">
          <w:pPr>
            <w:pStyle w:val="7F046F0668E04CF7B5C494CA5DD54C83"/>
          </w:pPr>
          <w:r w:rsidRPr="00A20344">
            <w:t>Reading list</w:t>
          </w:r>
        </w:p>
      </w:docPartBody>
    </w:docPart>
    <w:docPart>
      <w:docPartPr>
        <w:name w:val="5182E30D445C45DC81B22E9D79F1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2FFF-2671-4AEE-A7C2-4572AAD52E83}"/>
      </w:docPartPr>
      <w:docPartBody>
        <w:p w:rsidR="00000000" w:rsidRDefault="00B3549F">
          <w:pPr>
            <w:pStyle w:val="5182E30D445C45DC81B22E9D79F1D7F7"/>
          </w:pPr>
          <w:r w:rsidRPr="00A20344">
            <w:t>Please bring:</w:t>
          </w:r>
        </w:p>
      </w:docPartBody>
    </w:docPart>
    <w:docPart>
      <w:docPartPr>
        <w:name w:val="6645A3A03E734E719278227157E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7C934-7BC4-41C2-8FF7-73AE14898A41}"/>
      </w:docPartPr>
      <w:docPartBody>
        <w:p w:rsidR="00000000" w:rsidRDefault="00B3549F">
          <w:pPr>
            <w:pStyle w:val="6645A3A03E734E719278227157EF120B"/>
          </w:pPr>
          <w:r w:rsidRPr="00A20344">
            <w:t>Supplies list</w:t>
          </w:r>
        </w:p>
      </w:docPartBody>
    </w:docPart>
    <w:docPart>
      <w:docPartPr>
        <w:name w:val="5C1048F520D04B2497D89D5ACBC52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7932B-1EBE-4E55-AAB8-BF73183FF77D}"/>
      </w:docPartPr>
      <w:docPartBody>
        <w:p w:rsidR="00000000" w:rsidRDefault="00B3549F">
          <w:pPr>
            <w:pStyle w:val="5C1048F520D04B2497D89D5ACBC52F98"/>
          </w:pPr>
          <w:r>
            <w:t>Start time</w:t>
          </w:r>
        </w:p>
      </w:docPartBody>
    </w:docPart>
    <w:docPart>
      <w:docPartPr>
        <w:name w:val="4AABB9B4F3C6426F970671963E32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7A29-5A24-440B-8939-BEE781318BDB}"/>
      </w:docPartPr>
      <w:docPartBody>
        <w:p w:rsidR="00000000" w:rsidRDefault="00B3549F">
          <w:pPr>
            <w:pStyle w:val="4AABB9B4F3C6426F970671963E32FE51"/>
          </w:pPr>
          <w:r>
            <w:t>End time</w:t>
          </w:r>
        </w:p>
      </w:docPartBody>
    </w:docPart>
    <w:docPart>
      <w:docPartPr>
        <w:name w:val="5915F1FCA65F461DBE010B5A6740E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C3239-39BA-4FA8-8783-498A6F3C4CBE}"/>
      </w:docPartPr>
      <w:docPartBody>
        <w:p w:rsidR="00000000" w:rsidRDefault="00B3549F">
          <w:pPr>
            <w:pStyle w:val="5915F1FCA65F461DBE010B5A6740E909"/>
          </w:pPr>
          <w:r w:rsidRPr="00A20344">
            <w:t>Activity</w:t>
          </w:r>
        </w:p>
      </w:docPartBody>
    </w:docPart>
    <w:docPart>
      <w:docPartPr>
        <w:name w:val="7C159894F0A54A04B5F635B70E9F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AD99B-E669-4528-AD94-30EE5C8F1B3D}"/>
      </w:docPartPr>
      <w:docPartBody>
        <w:p w:rsidR="00000000" w:rsidRDefault="00B3549F">
          <w:pPr>
            <w:pStyle w:val="7C159894F0A54A04B5F635B70E9F850C"/>
          </w:pPr>
          <w:r w:rsidRPr="00A20344">
            <w:t>Line item 1</w:t>
          </w:r>
        </w:p>
      </w:docPartBody>
    </w:docPart>
    <w:docPart>
      <w:docPartPr>
        <w:name w:val="0F2D38FD28C447D3A5415B227ECCD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1618D-81D1-4A72-8F55-A3142BDC0648}"/>
      </w:docPartPr>
      <w:docPartBody>
        <w:p w:rsidR="00000000" w:rsidRDefault="00B3549F">
          <w:pPr>
            <w:pStyle w:val="0F2D38FD28C447D3A5415B227ECCD63F"/>
          </w:pPr>
          <w:r w:rsidRPr="00A20344">
            <w:t>Presenter</w:t>
          </w:r>
        </w:p>
      </w:docPartBody>
    </w:docPart>
    <w:docPart>
      <w:docPartPr>
        <w:name w:val="AE774B53CD9D4BF0A263B155A7EF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0338-DB17-438E-8B17-1C9A5C39DB5D}"/>
      </w:docPartPr>
      <w:docPartBody>
        <w:p w:rsidR="00000000" w:rsidRDefault="00B3549F">
          <w:pPr>
            <w:pStyle w:val="AE774B53CD9D4BF0A263B155A7EF8898"/>
          </w:pPr>
          <w:r w:rsidRPr="00A20344">
            <w:t>Line item 2</w:t>
          </w:r>
        </w:p>
      </w:docPartBody>
    </w:docPart>
    <w:docPart>
      <w:docPartPr>
        <w:name w:val="9AC99B42FB4C4616B00AF5F8E65C6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3978-505C-4176-9A6D-FBE4F887A559}"/>
      </w:docPartPr>
      <w:docPartBody>
        <w:p w:rsidR="00000000" w:rsidRDefault="00B3549F">
          <w:pPr>
            <w:pStyle w:val="9AC99B42FB4C4616B00AF5F8E65C6C5E"/>
          </w:pPr>
          <w:r w:rsidRPr="00A20344">
            <w:t>Presenter</w:t>
          </w:r>
        </w:p>
      </w:docPartBody>
    </w:docPart>
    <w:docPart>
      <w:docPartPr>
        <w:name w:val="49A22BB7F93B46C79F77F6AEB373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872F0-E50E-4485-A608-C058001C39B3}"/>
      </w:docPartPr>
      <w:docPartBody>
        <w:p w:rsidR="00000000" w:rsidRDefault="00B3549F">
          <w:pPr>
            <w:pStyle w:val="49A22BB7F93B46C79F77F6AEB373CC29"/>
          </w:pPr>
          <w:r w:rsidRPr="00A20344">
            <w:t>Line item 3</w:t>
          </w:r>
        </w:p>
      </w:docPartBody>
    </w:docPart>
    <w:docPart>
      <w:docPartPr>
        <w:name w:val="2E5A67DE71FD4F06B876FE854D1F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FFF30-8368-4AE0-9FE4-EBCFF4217CCE}"/>
      </w:docPartPr>
      <w:docPartBody>
        <w:p w:rsidR="00000000" w:rsidRDefault="00B3549F">
          <w:pPr>
            <w:pStyle w:val="2E5A67DE71FD4F06B876FE854D1FC217"/>
          </w:pPr>
          <w:r w:rsidRPr="00A20344">
            <w:t>Presenter</w:t>
          </w:r>
        </w:p>
      </w:docPartBody>
    </w:docPart>
    <w:docPart>
      <w:docPartPr>
        <w:name w:val="0BAE561C8FC84E2FA72D776EB72AB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FB8B2-BEBA-44C0-B5A2-2425055512F5}"/>
      </w:docPartPr>
      <w:docPartBody>
        <w:p w:rsidR="00000000" w:rsidRDefault="00B3549F">
          <w:pPr>
            <w:pStyle w:val="0BAE561C8FC84E2FA72D776EB72AB078"/>
          </w:pPr>
          <w:r>
            <w:t>Location</w:t>
          </w:r>
        </w:p>
      </w:docPartBody>
    </w:docPart>
    <w:docPart>
      <w:docPartPr>
        <w:name w:val="08BFF184F146436CA7480084EBAF4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28F5B-4E5A-44DB-8C05-77C9E75D01BF}"/>
      </w:docPartPr>
      <w:docPartBody>
        <w:p w:rsidR="00000000" w:rsidRDefault="00B3549F">
          <w:pPr>
            <w:pStyle w:val="08BFF184F146436CA7480084EBAF4EDF"/>
          </w:pPr>
          <w:r>
            <w:t>Start time</w:t>
          </w:r>
        </w:p>
      </w:docPartBody>
    </w:docPart>
    <w:docPart>
      <w:docPartPr>
        <w:name w:val="52116F8880064B079A84078105DF4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14CE-A87B-4DA5-8BFD-2C7A0EBCE4F5}"/>
      </w:docPartPr>
      <w:docPartBody>
        <w:p w:rsidR="00000000" w:rsidRDefault="00B3549F">
          <w:pPr>
            <w:pStyle w:val="52116F8880064B079A84078105DF44EE"/>
          </w:pPr>
          <w:r>
            <w:t>End time</w:t>
          </w:r>
        </w:p>
      </w:docPartBody>
    </w:docPart>
    <w:docPart>
      <w:docPartPr>
        <w:name w:val="9107933A09EA45A6B662DB71303F7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14142-7191-4908-B5BA-CBE14A136D8B}"/>
      </w:docPartPr>
      <w:docPartBody>
        <w:p w:rsidR="00000000" w:rsidRDefault="00B3549F">
          <w:pPr>
            <w:pStyle w:val="9107933A09EA45A6B662DB71303F7869"/>
          </w:pPr>
          <w:r w:rsidRPr="00A20344">
            <w:t>Activity</w:t>
          </w:r>
        </w:p>
      </w:docPartBody>
    </w:docPart>
    <w:docPart>
      <w:docPartPr>
        <w:name w:val="CCCB2D4292324FB69FC580FF66568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ACED4-7B89-4C79-A0A0-541D825CACBA}"/>
      </w:docPartPr>
      <w:docPartBody>
        <w:p w:rsidR="00000000" w:rsidRDefault="00B3549F">
          <w:pPr>
            <w:pStyle w:val="CCCB2D4292324FB69FC580FF66568E23"/>
          </w:pPr>
          <w:r w:rsidRPr="00A20344">
            <w:t>Line item 1</w:t>
          </w:r>
        </w:p>
      </w:docPartBody>
    </w:docPart>
    <w:docPart>
      <w:docPartPr>
        <w:name w:val="04D2F94645A048C69A9D6D89FB303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4A2F2-27B2-450C-9FD4-DE1F4B7E5CEF}"/>
      </w:docPartPr>
      <w:docPartBody>
        <w:p w:rsidR="00000000" w:rsidRDefault="00B3549F">
          <w:pPr>
            <w:pStyle w:val="04D2F94645A048C69A9D6D89FB303DF5"/>
          </w:pPr>
          <w:r w:rsidRPr="00A20344">
            <w:t>Presenter</w:t>
          </w:r>
        </w:p>
      </w:docPartBody>
    </w:docPart>
    <w:docPart>
      <w:docPartPr>
        <w:name w:val="86F79F5E88094848800CC61308E1D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05D11-B3DE-4DD6-8172-8ECDD37DEEC0}"/>
      </w:docPartPr>
      <w:docPartBody>
        <w:p w:rsidR="00000000" w:rsidRDefault="00B3549F">
          <w:pPr>
            <w:pStyle w:val="86F79F5E88094848800CC61308E1D328"/>
          </w:pPr>
          <w:r w:rsidRPr="00A20344">
            <w:t>Line item 2</w:t>
          </w:r>
        </w:p>
      </w:docPartBody>
    </w:docPart>
    <w:docPart>
      <w:docPartPr>
        <w:name w:val="CF2F454038EB40A78EC934D08CAD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2E96D-7ED8-4ADA-98F3-FB4277E9AB1C}"/>
      </w:docPartPr>
      <w:docPartBody>
        <w:p w:rsidR="00000000" w:rsidRDefault="00B3549F">
          <w:pPr>
            <w:pStyle w:val="CF2F454038EB40A78EC934D08CAD6F53"/>
          </w:pPr>
          <w:r w:rsidRPr="00A20344">
            <w:t>Presenter</w:t>
          </w:r>
        </w:p>
      </w:docPartBody>
    </w:docPart>
    <w:docPart>
      <w:docPartPr>
        <w:name w:val="B391934C60264114BB2C00275C897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6F994-D189-4F2F-8ACD-921D14030F52}"/>
      </w:docPartPr>
      <w:docPartBody>
        <w:p w:rsidR="00000000" w:rsidRDefault="00B3549F">
          <w:pPr>
            <w:pStyle w:val="B391934C60264114BB2C00275C897FC3"/>
          </w:pPr>
          <w:r w:rsidRPr="00A20344">
            <w:t>Line item 3</w:t>
          </w:r>
        </w:p>
      </w:docPartBody>
    </w:docPart>
    <w:docPart>
      <w:docPartPr>
        <w:name w:val="797C4845626F42CCB31A4FE6CE6CB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50E8-932E-4C0A-981E-ED0B3CC353E3}"/>
      </w:docPartPr>
      <w:docPartBody>
        <w:p w:rsidR="00000000" w:rsidRDefault="00B3549F">
          <w:pPr>
            <w:pStyle w:val="797C4845626F42CCB31A4FE6CE6CB897"/>
          </w:pPr>
          <w:r w:rsidRPr="00A20344">
            <w:t>Presenter</w:t>
          </w:r>
        </w:p>
      </w:docPartBody>
    </w:docPart>
    <w:docPart>
      <w:docPartPr>
        <w:name w:val="5F18C8FE13F44F77B55EC5A4D4861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8E8AD-4110-4C73-BD05-20D3125B06FB}"/>
      </w:docPartPr>
      <w:docPartBody>
        <w:p w:rsidR="00000000" w:rsidRDefault="00B3549F">
          <w:pPr>
            <w:pStyle w:val="5F18C8FE13F44F77B55EC5A4D4861360"/>
          </w:pPr>
          <w:r w:rsidRPr="00A20344">
            <w:t>Location</w:t>
          </w:r>
        </w:p>
      </w:docPartBody>
    </w:docPart>
    <w:docPart>
      <w:docPartPr>
        <w:name w:val="6D5D0828C9F248339ED1669FC2187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585AD-6D94-4D1D-8893-066CFC8DBD56}"/>
      </w:docPartPr>
      <w:docPartBody>
        <w:p w:rsidR="00000000" w:rsidRDefault="00B3549F">
          <w:pPr>
            <w:pStyle w:val="6D5D0828C9F248339ED1669FC2187BAC"/>
          </w:pPr>
          <w:r>
            <w:t>Start time</w:t>
          </w:r>
        </w:p>
      </w:docPartBody>
    </w:docPart>
    <w:docPart>
      <w:docPartPr>
        <w:name w:val="42D171CA2F4345418CF23A8F8E622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A6C8-AAB5-4812-B9A3-91D242A5238C}"/>
      </w:docPartPr>
      <w:docPartBody>
        <w:p w:rsidR="00000000" w:rsidRDefault="00B3549F">
          <w:pPr>
            <w:pStyle w:val="42D171CA2F4345418CF23A8F8E6222B7"/>
          </w:pPr>
          <w:r>
            <w:t>End time</w:t>
          </w:r>
        </w:p>
      </w:docPartBody>
    </w:docPart>
    <w:docPart>
      <w:docPartPr>
        <w:name w:val="4B1D73C64068450DBF1439E108067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77F9F-F89A-4DD2-9FBE-09F12EF574F7}"/>
      </w:docPartPr>
      <w:docPartBody>
        <w:p w:rsidR="00000000" w:rsidRDefault="00B3549F">
          <w:pPr>
            <w:pStyle w:val="4B1D73C64068450DBF1439E108067147"/>
          </w:pPr>
          <w:r w:rsidRPr="00A20344">
            <w:t>Activity</w:t>
          </w:r>
        </w:p>
      </w:docPartBody>
    </w:docPart>
    <w:docPart>
      <w:docPartPr>
        <w:name w:val="636BD94610FC44C489714A6105879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6A7AD-2B42-4508-9283-A414DA73FEAA}"/>
      </w:docPartPr>
      <w:docPartBody>
        <w:p w:rsidR="00000000" w:rsidRDefault="00B3549F">
          <w:pPr>
            <w:pStyle w:val="636BD94610FC44C489714A6105879920"/>
          </w:pPr>
          <w:r w:rsidRPr="00A20344">
            <w:t>Line item 1</w:t>
          </w:r>
        </w:p>
      </w:docPartBody>
    </w:docPart>
    <w:docPart>
      <w:docPartPr>
        <w:name w:val="B9A6E89E8F544CD891C426C630728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4695-B34D-4E82-A13E-40F8E0792297}"/>
      </w:docPartPr>
      <w:docPartBody>
        <w:p w:rsidR="00000000" w:rsidRDefault="00B3549F">
          <w:pPr>
            <w:pStyle w:val="B9A6E89E8F544CD891C426C630728A04"/>
          </w:pPr>
          <w:r w:rsidRPr="00A20344">
            <w:t>Presenter</w:t>
          </w:r>
        </w:p>
      </w:docPartBody>
    </w:docPart>
    <w:docPart>
      <w:docPartPr>
        <w:name w:val="674FA495CFDA404584733410A5F2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5BADE-93C3-4FD6-94DA-E5CCF6FB1973}"/>
      </w:docPartPr>
      <w:docPartBody>
        <w:p w:rsidR="00000000" w:rsidRDefault="00B3549F">
          <w:pPr>
            <w:pStyle w:val="674FA495CFDA404584733410A5F2E113"/>
          </w:pPr>
          <w:r w:rsidRPr="00A20344">
            <w:t>Line item 2</w:t>
          </w:r>
        </w:p>
      </w:docPartBody>
    </w:docPart>
    <w:docPart>
      <w:docPartPr>
        <w:name w:val="D04B8B3C47564CA9969EE6546B3E3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B9AD0-6ADD-43AE-BC8E-E5B5002CDE94}"/>
      </w:docPartPr>
      <w:docPartBody>
        <w:p w:rsidR="00000000" w:rsidRDefault="00B3549F">
          <w:pPr>
            <w:pStyle w:val="D04B8B3C47564CA9969EE6546B3E31B3"/>
          </w:pPr>
          <w:r w:rsidRPr="00A20344">
            <w:t>Presenter</w:t>
          </w:r>
        </w:p>
      </w:docPartBody>
    </w:docPart>
    <w:docPart>
      <w:docPartPr>
        <w:name w:val="7CA3819BAC6946DD919845F678069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AA9AB-4277-4C8B-A61C-F79E113431D9}"/>
      </w:docPartPr>
      <w:docPartBody>
        <w:p w:rsidR="00000000" w:rsidRDefault="00B3549F">
          <w:pPr>
            <w:pStyle w:val="7CA3819BAC6946DD919845F6780694F7"/>
          </w:pPr>
          <w:r w:rsidRPr="00A20344">
            <w:t>Line item 3</w:t>
          </w:r>
        </w:p>
      </w:docPartBody>
    </w:docPart>
    <w:docPart>
      <w:docPartPr>
        <w:name w:val="C1990F53FF38416684F717326E3BC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5396F-902F-4D71-B2F5-57B6BB7B258F}"/>
      </w:docPartPr>
      <w:docPartBody>
        <w:p w:rsidR="00000000" w:rsidRDefault="00B3549F">
          <w:pPr>
            <w:pStyle w:val="C1990F53FF38416684F717326E3BCB80"/>
          </w:pPr>
          <w:r w:rsidRPr="00A20344">
            <w:t>Presenter</w:t>
          </w:r>
        </w:p>
      </w:docPartBody>
    </w:docPart>
    <w:docPart>
      <w:docPartPr>
        <w:name w:val="1CB4907A74D74D9E8D48F9A54438C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EE89A-24B4-4CAF-B390-40C450E2A0A2}"/>
      </w:docPartPr>
      <w:docPartBody>
        <w:p w:rsidR="00000000" w:rsidRDefault="00B3549F">
          <w:pPr>
            <w:pStyle w:val="1CB4907A74D74D9E8D48F9A54438C21D"/>
          </w:pPr>
          <w:r w:rsidRPr="00A20344">
            <w:t>Location</w:t>
          </w:r>
        </w:p>
      </w:docPartBody>
    </w:docPart>
    <w:docPart>
      <w:docPartPr>
        <w:name w:val="F2F6CE3D1AAF44EDBFC99B99ED2EF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BE89B-B987-4EE5-AB39-6704D9BFF9CB}"/>
      </w:docPartPr>
      <w:docPartBody>
        <w:p w:rsidR="00000000" w:rsidRDefault="00B3549F">
          <w:pPr>
            <w:pStyle w:val="F2F6CE3D1AAF44EDBFC99B99ED2EF7C1"/>
          </w:pPr>
          <w:r>
            <w:t>Start time</w:t>
          </w:r>
        </w:p>
      </w:docPartBody>
    </w:docPart>
    <w:docPart>
      <w:docPartPr>
        <w:name w:val="8353C2E4A3B747EFB6A213CB334B6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8499E-EDF3-459D-8CD2-F3C6A7E99116}"/>
      </w:docPartPr>
      <w:docPartBody>
        <w:p w:rsidR="00000000" w:rsidRDefault="00B3549F">
          <w:pPr>
            <w:pStyle w:val="8353C2E4A3B747EFB6A213CB334B6445"/>
          </w:pPr>
          <w:r>
            <w:t>End time</w:t>
          </w:r>
        </w:p>
      </w:docPartBody>
    </w:docPart>
    <w:docPart>
      <w:docPartPr>
        <w:name w:val="3C010FE2B8154FE792FFB34BE2C1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E8317-4639-466D-A246-4C04848AB898}"/>
      </w:docPartPr>
      <w:docPartBody>
        <w:p w:rsidR="00000000" w:rsidRDefault="00B3549F">
          <w:pPr>
            <w:pStyle w:val="3C010FE2B8154FE792FFB34BE2C15D6A"/>
          </w:pPr>
          <w:r w:rsidRPr="00A20344">
            <w:t>Activity</w:t>
          </w:r>
        </w:p>
      </w:docPartBody>
    </w:docPart>
    <w:docPart>
      <w:docPartPr>
        <w:name w:val="C9EDC75A36F34ED185E0540217770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BDFE-B589-4548-9738-C64A3F20C94E}"/>
      </w:docPartPr>
      <w:docPartBody>
        <w:p w:rsidR="00000000" w:rsidRDefault="00B3549F">
          <w:pPr>
            <w:pStyle w:val="C9EDC75A36F34ED185E0540217770E41"/>
          </w:pPr>
          <w:r w:rsidRPr="00A20344">
            <w:t>Line item 1</w:t>
          </w:r>
        </w:p>
      </w:docPartBody>
    </w:docPart>
    <w:docPart>
      <w:docPartPr>
        <w:name w:val="FB5BACAA70EB47D796B8EAEB68BE4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730B-25AC-409E-937A-5636EC231C09}"/>
      </w:docPartPr>
      <w:docPartBody>
        <w:p w:rsidR="00000000" w:rsidRDefault="00B3549F">
          <w:pPr>
            <w:pStyle w:val="FB5BACAA70EB47D796B8EAEB68BE4E67"/>
          </w:pPr>
          <w:r w:rsidRPr="00A20344">
            <w:t>Presenter</w:t>
          </w:r>
        </w:p>
      </w:docPartBody>
    </w:docPart>
    <w:docPart>
      <w:docPartPr>
        <w:name w:val="B8403529F5FC452FBF37D1EDDCC5A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A7D7B-9CAD-4EEA-8FF7-D08BA872B972}"/>
      </w:docPartPr>
      <w:docPartBody>
        <w:p w:rsidR="00000000" w:rsidRDefault="00B3549F">
          <w:pPr>
            <w:pStyle w:val="B8403529F5FC452FBF37D1EDDCC5A257"/>
          </w:pPr>
          <w:r w:rsidRPr="00A20344">
            <w:t>Line item 2</w:t>
          </w:r>
        </w:p>
      </w:docPartBody>
    </w:docPart>
    <w:docPart>
      <w:docPartPr>
        <w:name w:val="C2949F2CDC5E45688CE9F94BD337F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3A23-BA16-44AD-8000-F18EBE7C61BD}"/>
      </w:docPartPr>
      <w:docPartBody>
        <w:p w:rsidR="00000000" w:rsidRDefault="00B3549F">
          <w:pPr>
            <w:pStyle w:val="C2949F2CDC5E45688CE9F94BD337FFDA"/>
          </w:pPr>
          <w:r w:rsidRPr="00A20344">
            <w:t>Presenter</w:t>
          </w:r>
        </w:p>
      </w:docPartBody>
    </w:docPart>
    <w:docPart>
      <w:docPartPr>
        <w:name w:val="033D761BA6614E5B89373A1B47BB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E4DBE-4622-4871-8F2C-A005E1F0180C}"/>
      </w:docPartPr>
      <w:docPartBody>
        <w:p w:rsidR="00000000" w:rsidRDefault="00B3549F">
          <w:pPr>
            <w:pStyle w:val="033D761BA6614E5B89373A1B47BBA9E5"/>
          </w:pPr>
          <w:r w:rsidRPr="00A20344">
            <w:t>Line item 3</w:t>
          </w:r>
        </w:p>
      </w:docPartBody>
    </w:docPart>
    <w:docPart>
      <w:docPartPr>
        <w:name w:val="EFDF3AEC16FD45E0BF752957854BD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438CD-36D8-4736-999A-FB664B518A32}"/>
      </w:docPartPr>
      <w:docPartBody>
        <w:p w:rsidR="00000000" w:rsidRDefault="00B3549F">
          <w:pPr>
            <w:pStyle w:val="EFDF3AEC16FD45E0BF752957854BD66B"/>
          </w:pPr>
          <w:r w:rsidRPr="00A20344">
            <w:t>Presenter</w:t>
          </w:r>
        </w:p>
      </w:docPartBody>
    </w:docPart>
    <w:docPart>
      <w:docPartPr>
        <w:name w:val="BD970B9E7D814F2A9A932329FC3A7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CDCFC-C965-40D3-828D-7B19E6127BC8}"/>
      </w:docPartPr>
      <w:docPartBody>
        <w:p w:rsidR="00000000" w:rsidRDefault="00B3549F">
          <w:pPr>
            <w:pStyle w:val="BD970B9E7D814F2A9A932329FC3A7D1E"/>
          </w:pPr>
          <w:r w:rsidRPr="00A20344">
            <w:t>Location</w:t>
          </w:r>
        </w:p>
      </w:docPartBody>
    </w:docPart>
    <w:docPart>
      <w:docPartPr>
        <w:name w:val="93D0531BBEEA40D6B07FD1CD012A0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FF58F-E27B-4EC9-BA21-B19451D33C3B}"/>
      </w:docPartPr>
      <w:docPartBody>
        <w:p w:rsidR="00000000" w:rsidRDefault="00B3549F">
          <w:pPr>
            <w:pStyle w:val="93D0531BBEEA40D6B07FD1CD012A0DBC"/>
          </w:pPr>
          <w:r w:rsidRPr="00A20344">
            <w:t>Additional Instructions:</w:t>
          </w:r>
        </w:p>
      </w:docPartBody>
    </w:docPart>
    <w:docPart>
      <w:docPartPr>
        <w:name w:val="E9DFB87C1D2C4D009A55E9DDCD6EB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8A43E-69BD-4576-94A3-934D975AA52C}"/>
      </w:docPartPr>
      <w:docPartBody>
        <w:p w:rsidR="00000000" w:rsidRDefault="00B3549F">
          <w:pPr>
            <w:pStyle w:val="E9DFB87C1D2C4D009A55E9DDCD6EBD72"/>
          </w:pPr>
          <w:r w:rsidRPr="00A20344">
            <w:t>Use this section for additional instructions, comments, or directions.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4B0754A804F0FBB6389466D5657EF">
    <w:name w:val="F614B0754A804F0FBB6389466D5657EF"/>
  </w:style>
  <w:style w:type="paragraph" w:customStyle="1" w:styleId="C11A42047C494AB1BEAF5B7EF187FC4F">
    <w:name w:val="C11A42047C494AB1BEAF5B7EF187FC4F"/>
  </w:style>
  <w:style w:type="paragraph" w:customStyle="1" w:styleId="47F58CD64BEB447197CCA754AF8282E9">
    <w:name w:val="47F58CD64BEB447197CCA754AF8282E9"/>
  </w:style>
  <w:style w:type="paragraph" w:customStyle="1" w:styleId="564FE0B3D338402B82F226C92822D2F3">
    <w:name w:val="564FE0B3D338402B82F226C92822D2F3"/>
  </w:style>
  <w:style w:type="paragraph" w:customStyle="1" w:styleId="C6B50BE69D7B42D2B0E10CD68D128DDA">
    <w:name w:val="C6B50BE69D7B42D2B0E10CD68D128DDA"/>
  </w:style>
  <w:style w:type="paragraph" w:customStyle="1" w:styleId="1DDCC8BCA84F4DEB8FA0AA8B9ECF4E90">
    <w:name w:val="1DDCC8BCA84F4DEB8FA0AA8B9ECF4E90"/>
  </w:style>
  <w:style w:type="paragraph" w:customStyle="1" w:styleId="1A0F53EE8907413EAD88BD661D662C5B">
    <w:name w:val="1A0F53EE8907413EAD88BD661D662C5B"/>
  </w:style>
  <w:style w:type="paragraph" w:customStyle="1" w:styleId="8E6EC441451041A89F6B7947CE9CD072">
    <w:name w:val="8E6EC441451041A89F6B7947CE9CD072"/>
  </w:style>
  <w:style w:type="paragraph" w:customStyle="1" w:styleId="C5EAE8FAF5604D1184F4B8822B5F14A9">
    <w:name w:val="C5EAE8FAF5604D1184F4B8822B5F14A9"/>
  </w:style>
  <w:style w:type="paragraph" w:customStyle="1" w:styleId="A1CAA9FE91064E4EA9AC51D39A830FF6">
    <w:name w:val="A1CAA9FE91064E4EA9AC51D39A830FF6"/>
  </w:style>
  <w:style w:type="paragraph" w:customStyle="1" w:styleId="7F046F0668E04CF7B5C494CA5DD54C83">
    <w:name w:val="7F046F0668E04CF7B5C494CA5DD54C83"/>
  </w:style>
  <w:style w:type="paragraph" w:customStyle="1" w:styleId="5182E30D445C45DC81B22E9D79F1D7F7">
    <w:name w:val="5182E30D445C45DC81B22E9D79F1D7F7"/>
  </w:style>
  <w:style w:type="paragraph" w:customStyle="1" w:styleId="6645A3A03E734E719278227157EF120B">
    <w:name w:val="6645A3A03E734E719278227157EF120B"/>
  </w:style>
  <w:style w:type="paragraph" w:customStyle="1" w:styleId="5C1048F520D04B2497D89D5ACBC52F98">
    <w:name w:val="5C1048F520D04B2497D89D5ACBC52F98"/>
  </w:style>
  <w:style w:type="paragraph" w:customStyle="1" w:styleId="4AABB9B4F3C6426F970671963E32FE51">
    <w:name w:val="4AABB9B4F3C6426F970671963E32FE51"/>
  </w:style>
  <w:style w:type="paragraph" w:customStyle="1" w:styleId="5915F1FCA65F461DBE010B5A6740E909">
    <w:name w:val="5915F1FCA65F461DBE010B5A6740E909"/>
  </w:style>
  <w:style w:type="paragraph" w:customStyle="1" w:styleId="7C159894F0A54A04B5F635B70E9F850C">
    <w:name w:val="7C159894F0A54A04B5F635B70E9F850C"/>
  </w:style>
  <w:style w:type="paragraph" w:customStyle="1" w:styleId="0F2D38FD28C447D3A5415B227ECCD63F">
    <w:name w:val="0F2D38FD28C447D3A5415B227ECCD63F"/>
  </w:style>
  <w:style w:type="paragraph" w:customStyle="1" w:styleId="AE774B53CD9D4BF0A263B155A7EF8898">
    <w:name w:val="AE774B53CD9D4BF0A263B155A7EF8898"/>
  </w:style>
  <w:style w:type="paragraph" w:customStyle="1" w:styleId="9AC99B42FB4C4616B00AF5F8E65C6C5E">
    <w:name w:val="9AC99B42FB4C4616B00AF5F8E65C6C5E"/>
  </w:style>
  <w:style w:type="paragraph" w:customStyle="1" w:styleId="49A22BB7F93B46C79F77F6AEB373CC29">
    <w:name w:val="49A22BB7F93B46C79F77F6AEB373CC29"/>
  </w:style>
  <w:style w:type="paragraph" w:customStyle="1" w:styleId="2E5A67DE71FD4F06B876FE854D1FC217">
    <w:name w:val="2E5A67DE71FD4F06B876FE854D1FC217"/>
  </w:style>
  <w:style w:type="paragraph" w:customStyle="1" w:styleId="0BAE561C8FC84E2FA72D776EB72AB078">
    <w:name w:val="0BAE561C8FC84E2FA72D776EB72AB078"/>
  </w:style>
  <w:style w:type="paragraph" w:customStyle="1" w:styleId="08BFF184F146436CA7480084EBAF4EDF">
    <w:name w:val="08BFF184F146436CA7480084EBAF4EDF"/>
  </w:style>
  <w:style w:type="paragraph" w:customStyle="1" w:styleId="52116F8880064B079A84078105DF44EE">
    <w:name w:val="52116F8880064B079A84078105DF44EE"/>
  </w:style>
  <w:style w:type="paragraph" w:customStyle="1" w:styleId="9107933A09EA45A6B662DB71303F7869">
    <w:name w:val="9107933A09EA45A6B662DB71303F7869"/>
  </w:style>
  <w:style w:type="paragraph" w:customStyle="1" w:styleId="CCCB2D4292324FB69FC580FF66568E23">
    <w:name w:val="CCCB2D4292324FB69FC580FF66568E23"/>
  </w:style>
  <w:style w:type="paragraph" w:customStyle="1" w:styleId="04D2F94645A048C69A9D6D89FB303DF5">
    <w:name w:val="04D2F94645A048C69A9D6D89FB303DF5"/>
  </w:style>
  <w:style w:type="paragraph" w:customStyle="1" w:styleId="86F79F5E88094848800CC61308E1D328">
    <w:name w:val="86F79F5E88094848800CC61308E1D328"/>
  </w:style>
  <w:style w:type="paragraph" w:customStyle="1" w:styleId="CF2F454038EB40A78EC934D08CAD6F53">
    <w:name w:val="CF2F454038EB40A78EC934D08CAD6F53"/>
  </w:style>
  <w:style w:type="paragraph" w:customStyle="1" w:styleId="B391934C60264114BB2C00275C897FC3">
    <w:name w:val="B391934C60264114BB2C00275C897FC3"/>
  </w:style>
  <w:style w:type="paragraph" w:customStyle="1" w:styleId="797C4845626F42CCB31A4FE6CE6CB897">
    <w:name w:val="797C4845626F42CCB31A4FE6CE6CB897"/>
  </w:style>
  <w:style w:type="paragraph" w:customStyle="1" w:styleId="5F18C8FE13F44F77B55EC5A4D4861360">
    <w:name w:val="5F18C8FE13F44F77B55EC5A4D4861360"/>
  </w:style>
  <w:style w:type="paragraph" w:customStyle="1" w:styleId="6D5D0828C9F248339ED1669FC2187BAC">
    <w:name w:val="6D5D0828C9F248339ED1669FC2187BAC"/>
  </w:style>
  <w:style w:type="paragraph" w:customStyle="1" w:styleId="42D171CA2F4345418CF23A8F8E6222B7">
    <w:name w:val="42D171CA2F4345418CF23A8F8E6222B7"/>
  </w:style>
  <w:style w:type="paragraph" w:customStyle="1" w:styleId="4B1D73C64068450DBF1439E108067147">
    <w:name w:val="4B1D73C64068450DBF1439E108067147"/>
  </w:style>
  <w:style w:type="paragraph" w:customStyle="1" w:styleId="636BD94610FC44C489714A6105879920">
    <w:name w:val="636BD94610FC44C489714A6105879920"/>
  </w:style>
  <w:style w:type="paragraph" w:customStyle="1" w:styleId="B9A6E89E8F544CD891C426C630728A04">
    <w:name w:val="B9A6E89E8F544CD891C426C630728A04"/>
  </w:style>
  <w:style w:type="paragraph" w:customStyle="1" w:styleId="674FA495CFDA404584733410A5F2E113">
    <w:name w:val="674FA495CFDA404584733410A5F2E113"/>
  </w:style>
  <w:style w:type="paragraph" w:customStyle="1" w:styleId="D04B8B3C47564CA9969EE6546B3E31B3">
    <w:name w:val="D04B8B3C47564CA9969EE6546B3E31B3"/>
  </w:style>
  <w:style w:type="paragraph" w:customStyle="1" w:styleId="7CA3819BAC6946DD919845F6780694F7">
    <w:name w:val="7CA3819BAC6946DD919845F6780694F7"/>
  </w:style>
  <w:style w:type="paragraph" w:customStyle="1" w:styleId="C1990F53FF38416684F717326E3BCB80">
    <w:name w:val="C1990F53FF38416684F717326E3BCB80"/>
  </w:style>
  <w:style w:type="paragraph" w:customStyle="1" w:styleId="1CB4907A74D74D9E8D48F9A54438C21D">
    <w:name w:val="1CB4907A74D74D9E8D48F9A54438C21D"/>
  </w:style>
  <w:style w:type="paragraph" w:customStyle="1" w:styleId="F2F6CE3D1AAF44EDBFC99B99ED2EF7C1">
    <w:name w:val="F2F6CE3D1AAF44EDBFC99B99ED2EF7C1"/>
  </w:style>
  <w:style w:type="paragraph" w:customStyle="1" w:styleId="8353C2E4A3B747EFB6A213CB334B6445">
    <w:name w:val="8353C2E4A3B747EFB6A213CB334B6445"/>
  </w:style>
  <w:style w:type="paragraph" w:customStyle="1" w:styleId="3C010FE2B8154FE792FFB34BE2C15D6A">
    <w:name w:val="3C010FE2B8154FE792FFB34BE2C15D6A"/>
  </w:style>
  <w:style w:type="paragraph" w:customStyle="1" w:styleId="C9EDC75A36F34ED185E0540217770E41">
    <w:name w:val="C9EDC75A36F34ED185E0540217770E41"/>
  </w:style>
  <w:style w:type="paragraph" w:customStyle="1" w:styleId="FB5BACAA70EB47D796B8EAEB68BE4E67">
    <w:name w:val="FB5BACAA70EB47D796B8EAEB68BE4E67"/>
  </w:style>
  <w:style w:type="paragraph" w:customStyle="1" w:styleId="B8403529F5FC452FBF37D1EDDCC5A257">
    <w:name w:val="B8403529F5FC452FBF37D1EDDCC5A257"/>
  </w:style>
  <w:style w:type="paragraph" w:customStyle="1" w:styleId="C2949F2CDC5E45688CE9F94BD337FFDA">
    <w:name w:val="C2949F2CDC5E45688CE9F94BD337FFDA"/>
  </w:style>
  <w:style w:type="paragraph" w:customStyle="1" w:styleId="033D761BA6614E5B89373A1B47BBA9E5">
    <w:name w:val="033D761BA6614E5B89373A1B47BBA9E5"/>
  </w:style>
  <w:style w:type="paragraph" w:customStyle="1" w:styleId="EFDF3AEC16FD45E0BF752957854BD66B">
    <w:name w:val="EFDF3AEC16FD45E0BF752957854BD66B"/>
  </w:style>
  <w:style w:type="paragraph" w:customStyle="1" w:styleId="BD970B9E7D814F2A9A932329FC3A7D1E">
    <w:name w:val="BD970B9E7D814F2A9A932329FC3A7D1E"/>
  </w:style>
  <w:style w:type="paragraph" w:customStyle="1" w:styleId="93D0531BBEEA40D6B07FD1CD012A0DBC">
    <w:name w:val="93D0531BBEEA40D6B07FD1CD012A0DBC"/>
  </w:style>
  <w:style w:type="paragraph" w:customStyle="1" w:styleId="E9DFB87C1D2C4D009A55E9DDCD6EBD72">
    <w:name w:val="E9DFB87C1D2C4D009A55E9DDCD6EB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All day meeting agenda (formal).dotx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thomas.henry</dc:creator>
  <cp:lastModifiedBy>thomas.henry</cp:lastModifiedBy>
  <cp:revision>1</cp:revision>
  <dcterms:created xsi:type="dcterms:W3CDTF">2018-01-31T15:17:00Z</dcterms:created>
  <dcterms:modified xsi:type="dcterms:W3CDTF">2018-01-31T15:17:00Z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