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2D25F0" w:rsidP="002D25F0">
            <w:pPr>
              <w:pStyle w:val="MinutesandAgendaTitles"/>
            </w:pPr>
            <w:r>
              <w:t>First Formal Team Meeting</w:t>
            </w:r>
          </w:p>
        </w:tc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5111B8882EBE4E618014FC90F7FEE9D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2-0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2D25F0" w:rsidP="002D25F0">
                <w:pPr>
                  <w:pStyle w:val="BodyCopy"/>
                </w:pPr>
                <w:r>
                  <w:t>01 – 02 - 2018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2D25F0" w:rsidP="002D25F0">
            <w:pPr>
              <w:pStyle w:val="BodyCopy"/>
            </w:pPr>
            <w:r>
              <w:rPr>
                <w:spacing w:val="0"/>
              </w:rPr>
              <w:t>13:00 – 14:30</w:t>
            </w:r>
          </w:p>
        </w:tc>
        <w:sdt>
          <w:sdtPr>
            <w:rPr>
              <w:spacing w:val="0"/>
            </w:rPr>
            <w:id w:val="561824559"/>
            <w:placeholder>
              <w:docPart w:val="6F2BEB22AA69483E8A1920F5D1E3B239"/>
            </w:placeholder>
            <w:temporary/>
            <w:showingPlcHdr/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rPr>
                    <w:spacing w:val="0"/>
                  </w:rPr>
                  <w:t>[</w:t>
                </w:r>
                <w:r>
                  <w:t>Meeting Location]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D25F0">
            <w:pPr>
              <w:pStyle w:val="BodyCopy"/>
            </w:pPr>
            <w:r>
              <w:t>Thomas Henry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D25F0">
            <w:pPr>
              <w:pStyle w:val="BodyCopy"/>
            </w:pPr>
            <w:r>
              <w:t xml:space="preserve">Team Meeting 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Facilitator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Timekeeper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2D25F0">
            <w:pPr>
              <w:pStyle w:val="BodyCopy"/>
            </w:pPr>
            <w:r>
              <w:t xml:space="preserve">Thomas Every, Thomas Henry, Asif </w:t>
            </w:r>
            <w:proofErr w:type="spellStart"/>
            <w:r>
              <w:t>Razzak</w:t>
            </w:r>
            <w:proofErr w:type="spellEnd"/>
            <w:r>
              <w:t>, Richard Vincent</w:t>
            </w:r>
            <w:bookmarkStart w:id="0" w:name="_GoBack"/>
            <w:bookmarkEnd w:id="0"/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C9392C">
            <w:pPr>
              <w:pStyle w:val="MinutesandAgendaTitles"/>
            </w:pPr>
            <w:sdt>
              <w:sdtPr>
                <w:id w:val="1136367044"/>
                <w:placeholder>
                  <w:docPart w:val="2E4278195A264CADACA19A73ACEEDDDB"/>
                </w:placeholder>
                <w:temporary/>
                <w:showingPlcHdr/>
              </w:sdtPr>
              <w:sdtEndPr/>
              <w:sdtContent>
                <w:r w:rsidR="00B4503C">
                  <w:t>[</w:t>
                </w:r>
                <w:r w:rsidR="00B4503C">
                  <w:rPr>
                    <w:rStyle w:val="PlaceholderText"/>
                    <w:color w:val="FFFFFF" w:themeColor="background1"/>
                  </w:rPr>
                  <w:t>Agenda Topic]</w:t>
                </w:r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C9392C">
            <w:pPr>
              <w:pStyle w:val="BodyCopy"/>
            </w:pPr>
            <w:sdt>
              <w:sdtPr>
                <w:id w:val="561824572"/>
                <w:placeholder>
                  <w:docPart w:val="F061FDB83E404BEE9CA9E2C43A360C3D"/>
                </w:placeholder>
                <w:temporary/>
                <w:showingPlcHdr/>
              </w:sdtPr>
              <w:sdtEndPr/>
              <w:sdtContent>
                <w:r w:rsidR="00B4503C">
                  <w:t>[Time allotted]</w:t>
                </w:r>
              </w:sdtContent>
            </w:sdt>
          </w:p>
        </w:tc>
        <w:sdt>
          <w:sdtPr>
            <w:id w:val="561824582"/>
            <w:placeholder>
              <w:docPart w:val="10584AC1B9B343E290FD5A6F47001F86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[Presenter]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C9392C">
            <w:pPr>
              <w:pStyle w:val="MinutesandAgendaTitles"/>
            </w:pPr>
            <w:sdt>
              <w:sdtPr>
                <w:id w:val="1136367043"/>
                <w:placeholder>
                  <w:docPart w:val="EF71294BD397448A83E350BB460BF784"/>
                </w:placeholder>
                <w:showingPlcHdr/>
              </w:sdtPr>
              <w:sdtEndPr/>
              <w:sdtContent>
                <w:sdt>
                  <w:sdtPr>
                    <w:id w:val="22626064"/>
                    <w:placeholder>
                      <w:docPart w:val="42E99B921DEA46B2AFBE2E67A3F14AB6"/>
                    </w:placeholder>
                    <w:temporary/>
                    <w:showingPlcHdr/>
                  </w:sdtPr>
                  <w:sdtEndPr/>
                  <w:sdtContent>
                    <w:r w:rsidR="00B4503C">
                      <w:t>[</w:t>
                    </w:r>
                    <w:r w:rsidR="00B4503C">
                      <w:rPr>
                        <w:rStyle w:val="PlaceholderText"/>
                        <w:color w:val="FFFFFF" w:themeColor="background1"/>
                      </w:rPr>
                      <w:t>Agenda Topic]</w:t>
                    </w:r>
                  </w:sdtContent>
                </w:sdt>
              </w:sdtContent>
            </w:sdt>
          </w:p>
        </w:tc>
      </w:tr>
      <w:tr w:rsidR="006E0E70">
        <w:trPr>
          <w:trHeight w:hRule="exact" w:val="288"/>
          <w:jc w:val="center"/>
        </w:trPr>
        <w:sdt>
          <w:sdtPr>
            <w:id w:val="561824605"/>
            <w:placeholder>
              <w:docPart w:val="7400D066A4BB4AB6A7034E860FF71898"/>
            </w:placeholder>
            <w:temporary/>
            <w:showingPlcHdr/>
          </w:sdtPr>
          <w:sdtEndPr/>
          <w:sdtContent>
            <w:tc>
              <w:tcPr>
                <w:tcW w:w="1749" w:type="dxa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[Time allotted]</w:t>
                </w:r>
              </w:p>
            </w:tc>
          </w:sdtContent>
        </w:sdt>
        <w:sdt>
          <w:sdtPr>
            <w:id w:val="561824607"/>
            <w:placeholder>
              <w:docPart w:val="452A6CDB0C244906B88672800473E671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[Presenter]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C9392C">
            <w:pPr>
              <w:pStyle w:val="MinutesandAgendaTitles"/>
            </w:pPr>
            <w:sdt>
              <w:sdtPr>
                <w:id w:val="1136367033"/>
                <w:placeholder>
                  <w:docPart w:val="BCC077A342204DDC9B91B394D54C69A0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D58089E25FC54901A425F13EBCFE3AD4"/>
                    </w:placeholder>
                    <w:temporary/>
                    <w:showingPlcHdr/>
                  </w:sdtPr>
                  <w:sdtEndPr/>
                  <w:sdtContent>
                    <w:r w:rsidR="00B4503C">
                      <w:t>[</w:t>
                    </w:r>
                    <w:r w:rsidR="00B4503C">
                      <w:rPr>
                        <w:rStyle w:val="PlaceholderText"/>
                        <w:color w:val="FFFFFF" w:themeColor="background1"/>
                      </w:rPr>
                      <w:t>Agenda Topic]</w:t>
                    </w:r>
                  </w:sdtContent>
                </w:sdt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C9392C">
            <w:pPr>
              <w:pStyle w:val="BodyCopy"/>
            </w:pPr>
            <w:sdt>
              <w:sdtPr>
                <w:id w:val="561824608"/>
                <w:placeholder>
                  <w:docPart w:val="F4DD2845B8784D888E0F7F87C844020C"/>
                </w:placeholder>
                <w:temporary/>
                <w:showingPlcHdr/>
              </w:sdtPr>
              <w:sdtEndPr/>
              <w:sdtContent>
                <w:r w:rsidR="00B4503C">
                  <w:t>[Time allotted]</w:t>
                </w:r>
              </w:sdtContent>
            </w:sdt>
          </w:p>
        </w:tc>
        <w:sdt>
          <w:sdtPr>
            <w:id w:val="561824610"/>
            <w:placeholder>
              <w:docPart w:val="3582151624704CC49B1A77F48512B82F"/>
            </w:placeholder>
            <w:temporary/>
            <w:showingPlcHdr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B4503C">
                <w:pPr>
                  <w:pStyle w:val="BodyCopy"/>
                </w:pPr>
                <w:r>
                  <w:t>[Presenter]</w:t>
                </w:r>
              </w:p>
            </w:tc>
          </w:sdtContent>
        </w:sdt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</w:tbl>
    <w:p w:rsidR="006E0E70" w:rsidRDefault="006E0E70"/>
    <w:sectPr w:rsidR="006E0E70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D87" w:rsidRDefault="00F52D87">
      <w:r>
        <w:separator/>
      </w:r>
    </w:p>
  </w:endnote>
  <w:endnote w:type="continuationSeparator" w:id="0">
    <w:p w:rsidR="00F52D87" w:rsidRDefault="00F5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D87" w:rsidRDefault="00F52D87">
      <w:r>
        <w:separator/>
      </w:r>
    </w:p>
  </w:footnote>
  <w:footnote w:type="continuationSeparator" w:id="0">
    <w:p w:rsidR="00F52D87" w:rsidRDefault="00F52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70" w:rsidRDefault="00B4503C">
    <w:pPr>
      <w:pStyle w:val="MeetingMinutesHeading"/>
    </w:pPr>
    <w:proofErr w:type="gramStart"/>
    <w:r>
      <w:t>minutes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A7E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CB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00E2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3369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87"/>
    <w:rsid w:val="0018514B"/>
    <w:rsid w:val="002D25F0"/>
    <w:rsid w:val="006E0E70"/>
    <w:rsid w:val="00B4503C"/>
    <w:rsid w:val="00C9392C"/>
    <w:rsid w:val="00F5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27BE59"/>
  <w15:docId w15:val="{AAE21172-D85D-45A3-B8DF-368A1705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15005194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11B8882EBE4E618014FC90F7FE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B042B-BAD1-4819-BA96-17F3385E622D}"/>
      </w:docPartPr>
      <w:docPartBody>
        <w:p w:rsidR="00000000" w:rsidRDefault="00C93053">
          <w:pPr>
            <w:pStyle w:val="5111B8882EBE4E618014FC90F7FEE9D9"/>
          </w:pPr>
          <w:r>
            <w:t>[Pick the date]</w:t>
          </w:r>
        </w:p>
      </w:docPartBody>
    </w:docPart>
    <w:docPart>
      <w:docPartPr>
        <w:name w:val="6F2BEB22AA69483E8A1920F5D1E3B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67447-B539-4630-A850-65D594FCBDD6}"/>
      </w:docPartPr>
      <w:docPartBody>
        <w:p w:rsidR="00000000" w:rsidRDefault="00C93053">
          <w:pPr>
            <w:pStyle w:val="6F2BEB22AA69483E8A1920F5D1E3B239"/>
          </w:pPr>
          <w:r>
            <w:t>[Meeting Location]</w:t>
          </w:r>
        </w:p>
      </w:docPartBody>
    </w:docPart>
    <w:docPart>
      <w:docPartPr>
        <w:name w:val="2E4278195A264CADACA19A73ACEED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8A7D-A230-4EEA-9DB7-E2735C2156EE}"/>
      </w:docPartPr>
      <w:docPartBody>
        <w:p w:rsidR="00000000" w:rsidRDefault="00C93053">
          <w:pPr>
            <w:pStyle w:val="2E4278195A264CADACA19A73ACEEDDDB"/>
          </w:pPr>
          <w:r>
            <w:t>[</w:t>
          </w:r>
          <w:r>
            <w:rPr>
              <w:rStyle w:val="PlaceholderText"/>
            </w:rPr>
            <w:t>Agenda Topic]</w:t>
          </w:r>
        </w:p>
      </w:docPartBody>
    </w:docPart>
    <w:docPart>
      <w:docPartPr>
        <w:name w:val="F061FDB83E404BEE9CA9E2C43A360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795-4C3E-4F8C-B737-B5F59A90E0BF}"/>
      </w:docPartPr>
      <w:docPartBody>
        <w:p w:rsidR="00000000" w:rsidRDefault="00C93053">
          <w:pPr>
            <w:pStyle w:val="F061FDB83E404BEE9CA9E2C43A360C3D"/>
          </w:pPr>
          <w:r>
            <w:t>[Time allotted]</w:t>
          </w:r>
        </w:p>
      </w:docPartBody>
    </w:docPart>
    <w:docPart>
      <w:docPartPr>
        <w:name w:val="10584AC1B9B343E290FD5A6F4700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FE66-5159-4A6D-94F8-D17622D12A7C}"/>
      </w:docPartPr>
      <w:docPartBody>
        <w:p w:rsidR="00000000" w:rsidRDefault="00C93053">
          <w:pPr>
            <w:pStyle w:val="10584AC1B9B343E290FD5A6F47001F86"/>
          </w:pPr>
          <w:r>
            <w:t>[Presenter]</w:t>
          </w:r>
        </w:p>
      </w:docPartBody>
    </w:docPart>
    <w:docPart>
      <w:docPartPr>
        <w:name w:val="EF71294BD397448A83E350BB460B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7BF4C-1FFC-4D48-B188-5731C95405A1}"/>
      </w:docPartPr>
      <w:docPartBody>
        <w:p w:rsidR="00000000" w:rsidRDefault="00C93053">
          <w:pPr>
            <w:pStyle w:val="EF71294BD397448A83E350BB460BF784"/>
          </w:pPr>
          <w:r>
            <w:t>Agenda Topic</w:t>
          </w:r>
        </w:p>
      </w:docPartBody>
    </w:docPart>
    <w:docPart>
      <w:docPartPr>
        <w:name w:val="42E99B921DEA46B2AFBE2E67A3F1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6FB45-7002-45C2-BD89-C8D2B28E4069}"/>
      </w:docPartPr>
      <w:docPartBody>
        <w:p w:rsidR="00000000" w:rsidRDefault="00C93053">
          <w:pPr>
            <w:pStyle w:val="42E99B921DEA46B2AFBE2E67A3F14AB6"/>
          </w:pPr>
          <w:r>
            <w:t>[</w:t>
          </w:r>
          <w:r>
            <w:rPr>
              <w:rStyle w:val="PlaceholderText"/>
            </w:rPr>
            <w:t>Agenda Topic]</w:t>
          </w:r>
        </w:p>
      </w:docPartBody>
    </w:docPart>
    <w:docPart>
      <w:docPartPr>
        <w:name w:val="7400D066A4BB4AB6A7034E860FF71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81BE6-17AB-4BC6-BFC3-67D44BA722E3}"/>
      </w:docPartPr>
      <w:docPartBody>
        <w:p w:rsidR="00000000" w:rsidRDefault="00C93053">
          <w:pPr>
            <w:pStyle w:val="7400D066A4BB4AB6A7034E860FF71898"/>
          </w:pPr>
          <w:r>
            <w:t>[Time allotted]</w:t>
          </w:r>
        </w:p>
      </w:docPartBody>
    </w:docPart>
    <w:docPart>
      <w:docPartPr>
        <w:name w:val="452A6CDB0C244906B88672800473E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A97E-B975-4527-8D72-66C5EFF75651}"/>
      </w:docPartPr>
      <w:docPartBody>
        <w:p w:rsidR="00000000" w:rsidRDefault="00C93053">
          <w:pPr>
            <w:pStyle w:val="452A6CDB0C244906B88672800473E671"/>
          </w:pPr>
          <w:r>
            <w:t>[Presenter]</w:t>
          </w:r>
        </w:p>
      </w:docPartBody>
    </w:docPart>
    <w:docPart>
      <w:docPartPr>
        <w:name w:val="BCC077A342204DDC9B91B394D54C6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6732C-C39C-40F6-8559-B02877101DB0}"/>
      </w:docPartPr>
      <w:docPartBody>
        <w:p w:rsidR="00000000" w:rsidRDefault="00C93053">
          <w:pPr>
            <w:pStyle w:val="BCC077A342204DDC9B91B394D54C69A0"/>
          </w:pPr>
          <w:r>
            <w:t>Agenda Topic</w:t>
          </w:r>
        </w:p>
      </w:docPartBody>
    </w:docPart>
    <w:docPart>
      <w:docPartPr>
        <w:name w:val="D58089E25FC54901A425F13EBCFE3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1DDAF-0A30-4393-B23B-C776956BE038}"/>
      </w:docPartPr>
      <w:docPartBody>
        <w:p w:rsidR="00000000" w:rsidRDefault="00C93053">
          <w:pPr>
            <w:pStyle w:val="D58089E25FC54901A425F13EBCFE3AD4"/>
          </w:pPr>
          <w:r>
            <w:t>[</w:t>
          </w:r>
          <w:r>
            <w:rPr>
              <w:rStyle w:val="PlaceholderText"/>
            </w:rPr>
            <w:t>Agenda Topic]</w:t>
          </w:r>
        </w:p>
      </w:docPartBody>
    </w:docPart>
    <w:docPart>
      <w:docPartPr>
        <w:name w:val="F4DD2845B8784D888E0F7F87C8440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71E8-91FB-4A78-B89D-955D99D1CFA0}"/>
      </w:docPartPr>
      <w:docPartBody>
        <w:p w:rsidR="00000000" w:rsidRDefault="00C93053">
          <w:pPr>
            <w:pStyle w:val="F4DD2845B8784D888E0F7F87C844020C"/>
          </w:pPr>
          <w:r>
            <w:t>Time allotted</w:t>
          </w:r>
        </w:p>
      </w:docPartBody>
    </w:docPart>
    <w:docPart>
      <w:docPartPr>
        <w:name w:val="3582151624704CC49B1A77F48512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E2872-9D60-4192-A11E-2A516323FF07}"/>
      </w:docPartPr>
      <w:docPartBody>
        <w:p w:rsidR="00000000" w:rsidRDefault="00C93053">
          <w:pPr>
            <w:pStyle w:val="3582151624704CC49B1A77F48512B82F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34DE01C2854EA8AE9419F9624AAFB1">
    <w:name w:val="3034DE01C2854EA8AE9419F9624AAFB1"/>
  </w:style>
  <w:style w:type="paragraph" w:customStyle="1" w:styleId="5111B8882EBE4E618014FC90F7FEE9D9">
    <w:name w:val="5111B8882EBE4E618014FC90F7FEE9D9"/>
  </w:style>
  <w:style w:type="paragraph" w:customStyle="1" w:styleId="AC978AFCB7854EF4AE72A8F1CAF87455">
    <w:name w:val="AC978AFCB7854EF4AE72A8F1CAF87455"/>
  </w:style>
  <w:style w:type="paragraph" w:customStyle="1" w:styleId="6F2BEB22AA69483E8A1920F5D1E3B239">
    <w:name w:val="6F2BEB22AA69483E8A1920F5D1E3B2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4278195A264CADACA19A73ACEEDDDB">
    <w:name w:val="2E4278195A264CADACA19A73ACEEDDDB"/>
  </w:style>
  <w:style w:type="paragraph" w:customStyle="1" w:styleId="F061FDB83E404BEE9CA9E2C43A360C3D">
    <w:name w:val="F061FDB83E404BEE9CA9E2C43A360C3D"/>
  </w:style>
  <w:style w:type="paragraph" w:customStyle="1" w:styleId="10584AC1B9B343E290FD5A6F47001F86">
    <w:name w:val="10584AC1B9B343E290FD5A6F47001F86"/>
  </w:style>
  <w:style w:type="paragraph" w:customStyle="1" w:styleId="EF71294BD397448A83E350BB460BF784">
    <w:name w:val="EF71294BD397448A83E350BB460BF784"/>
  </w:style>
  <w:style w:type="paragraph" w:customStyle="1" w:styleId="42E99B921DEA46B2AFBE2E67A3F14AB6">
    <w:name w:val="42E99B921DEA46B2AFBE2E67A3F14AB6"/>
  </w:style>
  <w:style w:type="paragraph" w:customStyle="1" w:styleId="7400D066A4BB4AB6A7034E860FF71898">
    <w:name w:val="7400D066A4BB4AB6A7034E860FF71898"/>
  </w:style>
  <w:style w:type="paragraph" w:customStyle="1" w:styleId="452A6CDB0C244906B88672800473E671">
    <w:name w:val="452A6CDB0C244906B88672800473E671"/>
  </w:style>
  <w:style w:type="paragraph" w:customStyle="1" w:styleId="BCC077A342204DDC9B91B394D54C69A0">
    <w:name w:val="BCC077A342204DDC9B91B394D54C69A0"/>
  </w:style>
  <w:style w:type="paragraph" w:customStyle="1" w:styleId="D58089E25FC54901A425F13EBCFE3AD4">
    <w:name w:val="D58089E25FC54901A425F13EBCFE3AD4"/>
  </w:style>
  <w:style w:type="paragraph" w:customStyle="1" w:styleId="F4DD2845B8784D888E0F7F87C844020C">
    <w:name w:val="F4DD2845B8784D888E0F7F87C844020C"/>
  </w:style>
  <w:style w:type="paragraph" w:customStyle="1" w:styleId="3582151624704CC49B1A77F48512B82F">
    <w:name w:val="3582151624704CC49B1A77F48512B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thomas.henry</dc:creator>
  <cp:keywords/>
  <cp:lastModifiedBy>thomas.henry</cp:lastModifiedBy>
  <cp:revision>2</cp:revision>
  <cp:lastPrinted>2006-08-01T17:47:00Z</cp:lastPrinted>
  <dcterms:created xsi:type="dcterms:W3CDTF">2018-01-31T15:52:00Z</dcterms:created>
  <dcterms:modified xsi:type="dcterms:W3CDTF">2018-01-31T15:52:00Z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