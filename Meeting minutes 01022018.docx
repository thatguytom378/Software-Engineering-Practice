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2D25F0" w:rsidP="002D25F0">
            <w:pPr>
              <w:pStyle w:val="MinutesandAgendaTitles"/>
            </w:pPr>
            <w:r>
              <w:t>First Formal Team Meeting</w:t>
            </w:r>
          </w:p>
        </w:tc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5111B8882EBE4E618014FC90F7FEE9D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2-0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D26465" w:rsidP="002D25F0">
                <w:pPr>
                  <w:pStyle w:val="BodyCopy"/>
                </w:pPr>
                <w:r>
                  <w:t>2.1.2018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D25F0" w:rsidP="002D25F0">
            <w:pPr>
              <w:pStyle w:val="BodyCopy"/>
            </w:pPr>
            <w:r>
              <w:rPr>
                <w:spacing w:val="0"/>
              </w:rPr>
              <w:t>13:00 – 14:30</w:t>
            </w:r>
          </w:p>
        </w:tc>
        <w:sdt>
          <w:sdtPr>
            <w:rPr>
              <w:spacing w:val="0"/>
            </w:rPr>
            <w:id w:val="561824559"/>
            <w:placeholder>
              <w:docPart w:val="6F2BEB22AA69483E8A1920F5D1E3B239"/>
            </w:placeholder>
            <w:temporary/>
            <w:showingPlcHdr/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rPr>
                    <w:spacing w:val="0"/>
                  </w:rPr>
                  <w:t>[</w:t>
                </w:r>
                <w:r>
                  <w:t>Meeting Location]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D25F0">
            <w:pPr>
              <w:pStyle w:val="BodyCopy"/>
            </w:pPr>
            <w:r>
              <w:t>Thomas Henry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D25F0">
            <w:pPr>
              <w:pStyle w:val="BodyCopy"/>
            </w:pPr>
            <w:r>
              <w:t xml:space="preserve">Team Meeting 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Facilitator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D26465">
            <w:pPr>
              <w:pStyle w:val="BodyCopy"/>
            </w:pPr>
            <w:r>
              <w:t>Thomas Henry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Timekeeper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D26465">
            <w:pPr>
              <w:pStyle w:val="BodyCopy"/>
            </w:pPr>
            <w:r>
              <w:t>Thomas Every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D25F0">
            <w:pPr>
              <w:pStyle w:val="BodyCopy"/>
            </w:pPr>
            <w:r>
              <w:t xml:space="preserve">Thomas Every, Thomas Henry, Asif </w:t>
            </w:r>
            <w:proofErr w:type="spellStart"/>
            <w:r>
              <w:t>Razzak</w:t>
            </w:r>
            <w:proofErr w:type="spellEnd"/>
            <w:r>
              <w:t>, Richard Vincent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403ACF" w:rsidP="00D26465">
            <w:pPr>
              <w:pStyle w:val="MinutesandAgendaTitles"/>
            </w:pPr>
            <w:r>
              <w:t>Skills Audit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D26465" w:rsidP="00D26465">
            <w:pPr>
              <w:pStyle w:val="BodyCopy"/>
            </w:pPr>
            <w:r>
              <w:t>30 Minutes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D26465" w:rsidP="00D26465">
            <w:pPr>
              <w:pStyle w:val="BodyCopy"/>
            </w:pPr>
            <w:r>
              <w:t>Thomas Henry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 w:rsidP="00403ACF">
            <w:pPr>
              <w:pStyle w:val="BodyCopy"/>
            </w:pPr>
            <w:r>
              <w:t xml:space="preserve">Each member filled out an individual skill audit to allow missions to be chosen/assigned based on each 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proofErr w:type="gramStart"/>
            <w:r>
              <w:t>members</w:t>
            </w:r>
            <w:proofErr w:type="gramEnd"/>
            <w:r>
              <w:t xml:space="preserve"> strengths.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403ACF" w:rsidP="00D26465">
            <w:pPr>
              <w:pStyle w:val="MinutesandAgendaTitles"/>
            </w:pPr>
            <w:sdt>
              <w:sdtPr>
                <w:id w:val="1136367043"/>
                <w:placeholder>
                  <w:docPart w:val="EF71294BD397448A83E350BB460BF784"/>
                </w:placeholder>
              </w:sdtPr>
              <w:sdtEndPr/>
              <w:sdtContent>
                <w:r w:rsidR="00D26465">
                  <w:t>Mission Assignment</w:t>
                </w:r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D26465" w:rsidP="00D26465">
            <w:pPr>
              <w:pStyle w:val="BodyCopy"/>
            </w:pPr>
            <w:r>
              <w:t>30 Minutes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D26465" w:rsidP="00D26465">
            <w:pPr>
              <w:pStyle w:val="BodyCopy"/>
            </w:pPr>
            <w:r>
              <w:t>Thomas Henry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6465" w:rsidRDefault="00D26465">
            <w:pPr>
              <w:pStyle w:val="BodyCopy"/>
            </w:pPr>
            <w:r>
              <w:t xml:space="preserve">Discussion regarding who should be responsible for each mission. Each team member discussed their 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D26465">
            <w:pPr>
              <w:pStyle w:val="BodyCopy"/>
            </w:pPr>
            <w:proofErr w:type="gramStart"/>
            <w:r>
              <w:t>strengths</w:t>
            </w:r>
            <w:proofErr w:type="gramEnd"/>
            <w:r>
              <w:t xml:space="preserve"> which became apparent from the skills audit that was carried out. This then facilitated each member to select the most 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D26465">
            <w:pPr>
              <w:pStyle w:val="BodyCopy"/>
            </w:pPr>
            <w:proofErr w:type="gramStart"/>
            <w:r>
              <w:t>suitable</w:t>
            </w:r>
            <w:proofErr w:type="gramEnd"/>
            <w:r>
              <w:t xml:space="preserve"> mission.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D26465">
            <w:pPr>
              <w:pStyle w:val="BodyCopy"/>
            </w:pPr>
            <w:r>
              <w:t>Each member has chosen missions they would like to be responsible for. All team members agreed that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D26465">
            <w:pPr>
              <w:pStyle w:val="BodyCopy"/>
            </w:pPr>
            <w:r>
              <w:t xml:space="preserve">Should anyone be struggling we will all help out anyone who needs </w:t>
            </w:r>
            <w:proofErr w:type="gramStart"/>
            <w:r>
              <w:t>assistance.</w:t>
            </w:r>
            <w:proofErr w:type="gramEnd"/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D26465">
            <w:pPr>
              <w:pStyle w:val="BodyCopy"/>
            </w:pPr>
            <w:r>
              <w:t>Read up on chosen mission to become familiar.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D26465">
            <w:pPr>
              <w:pStyle w:val="BodyCopy"/>
            </w:pPr>
            <w:r>
              <w:t>All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D26465">
            <w:pPr>
              <w:pStyle w:val="BodyCopy"/>
            </w:pPr>
            <w:r>
              <w:t>06/02/2018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r>
              <w:t>Draft ideas on how to develop each mission.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r>
              <w:t>All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r>
              <w:t>06/02/2018</w:t>
            </w:r>
            <w:bookmarkStart w:id="0" w:name="_GoBack"/>
            <w:bookmarkEnd w:id="0"/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403ACF" w:rsidP="00403ACF">
            <w:pPr>
              <w:pStyle w:val="MinutesandAgendaTitles"/>
            </w:pPr>
            <w:sdt>
              <w:sdtPr>
                <w:id w:val="1136367033"/>
                <w:placeholder>
                  <w:docPart w:val="BCC077A342204DDC9B91B394D54C69A0"/>
                </w:placeholder>
              </w:sdtPr>
              <w:sdtEndPr/>
              <w:sdtContent>
                <w:proofErr w:type="spellStart"/>
                <w:r>
                  <w:t>Github</w:t>
                </w:r>
                <w:proofErr w:type="spellEnd"/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403ACF" w:rsidP="00403ACF">
            <w:pPr>
              <w:pStyle w:val="BodyCopy"/>
            </w:pPr>
            <w:r>
              <w:t>30 Minutes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403ACF" w:rsidP="00403ACF">
            <w:pPr>
              <w:pStyle w:val="BodyCopy"/>
            </w:pPr>
            <w:r>
              <w:t>Thomas Henry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 w:rsidP="00403ACF">
            <w:pPr>
              <w:pStyle w:val="BodyCopy"/>
            </w:pPr>
            <w:r>
              <w:t xml:space="preserve">Further to the lecture the group recapped how </w:t>
            </w:r>
            <w:proofErr w:type="spellStart"/>
            <w:r>
              <w:t>github</w:t>
            </w:r>
            <w:proofErr w:type="spellEnd"/>
            <w:r>
              <w:t xml:space="preserve"> worked and made sure each member was 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proofErr w:type="gramStart"/>
            <w:r>
              <w:t>comfortable</w:t>
            </w:r>
            <w:proofErr w:type="gramEnd"/>
            <w:r>
              <w:t xml:space="preserve"> using the platform.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proofErr w:type="spellStart"/>
            <w:r>
              <w:t>Github</w:t>
            </w:r>
            <w:proofErr w:type="spellEnd"/>
            <w:r>
              <w:t xml:space="preserve"> will be the main method of storing group work to allow collaboration. 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r>
              <w:t xml:space="preserve">Create a team </w:t>
            </w:r>
            <w:proofErr w:type="spellStart"/>
            <w:r>
              <w:t>git</w:t>
            </w:r>
            <w:proofErr w:type="spellEnd"/>
            <w:r>
              <w:t>-hub repository.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r>
              <w:t>TH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r>
              <w:t>06/02/2018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r>
              <w:t xml:space="preserve">Create a </w:t>
            </w:r>
            <w:proofErr w:type="spellStart"/>
            <w:r>
              <w:t>git</w:t>
            </w:r>
            <w:proofErr w:type="spellEnd"/>
            <w:r>
              <w:t>-hub account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r>
              <w:t>AR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403ACF">
            <w:pPr>
              <w:pStyle w:val="BodyCopy"/>
            </w:pPr>
            <w:r>
              <w:t>06/02/2018</w:t>
            </w:r>
          </w:p>
        </w:tc>
      </w:tr>
      <w:tr w:rsidR="00403ACF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03ACF" w:rsidRDefault="00403ACF">
            <w:pPr>
              <w:pStyle w:val="BodyCopy"/>
            </w:pPr>
            <w:r>
              <w:t xml:space="preserve">Download </w:t>
            </w:r>
            <w:proofErr w:type="spellStart"/>
            <w:r>
              <w:t>Git</w:t>
            </w:r>
            <w:proofErr w:type="spellEnd"/>
            <w:r>
              <w:t xml:space="preserve"> GUI.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03ACF" w:rsidRDefault="00403ACF">
            <w:pPr>
              <w:pStyle w:val="BodyCopy"/>
            </w:pPr>
            <w:r>
              <w:t>All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03ACF" w:rsidRDefault="00403ACF">
            <w:pPr>
              <w:pStyle w:val="BodyCopy"/>
            </w:pPr>
            <w:r>
              <w:t>06/02/2018</w:t>
            </w:r>
          </w:p>
        </w:tc>
      </w:tr>
    </w:tbl>
    <w:p w:rsidR="006E0E70" w:rsidRDefault="006E0E70"/>
    <w:sectPr w:rsidR="006E0E70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D87" w:rsidRDefault="00F52D87">
      <w:r>
        <w:separator/>
      </w:r>
    </w:p>
  </w:endnote>
  <w:endnote w:type="continuationSeparator" w:id="0">
    <w:p w:rsidR="00F52D87" w:rsidRDefault="00F5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D87" w:rsidRDefault="00F52D87">
      <w:r>
        <w:separator/>
      </w:r>
    </w:p>
  </w:footnote>
  <w:footnote w:type="continuationSeparator" w:id="0">
    <w:p w:rsidR="00F52D87" w:rsidRDefault="00F52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70" w:rsidRDefault="00B4503C">
    <w:pPr>
      <w:pStyle w:val="MeetingMinutesHeading"/>
    </w:pPr>
    <w:proofErr w:type="gramStart"/>
    <w:r>
      <w:t>minutes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2A6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4D6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2EAED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32E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87"/>
    <w:rsid w:val="0018514B"/>
    <w:rsid w:val="002D25F0"/>
    <w:rsid w:val="00403ACF"/>
    <w:rsid w:val="006E0E70"/>
    <w:rsid w:val="00B4503C"/>
    <w:rsid w:val="00D26465"/>
    <w:rsid w:val="00F5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30322C"/>
  <w15:docId w15:val="{AAE21172-D85D-45A3-B8DF-368A1705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15005194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11B8882EBE4E618014FC90F7FE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B042B-BAD1-4819-BA96-17F3385E622D}"/>
      </w:docPartPr>
      <w:docPartBody>
        <w:p w:rsidR="00EF216C" w:rsidRDefault="00EF216C">
          <w:pPr>
            <w:pStyle w:val="5111B8882EBE4E618014FC90F7FEE9D9"/>
          </w:pPr>
          <w:r>
            <w:t>[Pick the date]</w:t>
          </w:r>
        </w:p>
      </w:docPartBody>
    </w:docPart>
    <w:docPart>
      <w:docPartPr>
        <w:name w:val="6F2BEB22AA69483E8A1920F5D1E3B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67447-B539-4630-A850-65D594FCBDD6}"/>
      </w:docPartPr>
      <w:docPartBody>
        <w:p w:rsidR="00EF216C" w:rsidRDefault="00EF216C">
          <w:pPr>
            <w:pStyle w:val="6F2BEB22AA69483E8A1920F5D1E3B239"/>
          </w:pPr>
          <w:r>
            <w:t>[Meeting Location]</w:t>
          </w:r>
        </w:p>
      </w:docPartBody>
    </w:docPart>
    <w:docPart>
      <w:docPartPr>
        <w:name w:val="EF71294BD397448A83E350BB460B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7BF4C-1FFC-4D48-B188-5731C95405A1}"/>
      </w:docPartPr>
      <w:docPartBody>
        <w:p w:rsidR="00EF216C" w:rsidRDefault="00EF216C">
          <w:pPr>
            <w:pStyle w:val="EF71294BD397448A83E350BB460BF784"/>
          </w:pPr>
          <w:r>
            <w:t>Agenda Topic</w:t>
          </w:r>
        </w:p>
      </w:docPartBody>
    </w:docPart>
    <w:docPart>
      <w:docPartPr>
        <w:name w:val="BCC077A342204DDC9B91B394D54C6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6732C-C39C-40F6-8559-B02877101DB0}"/>
      </w:docPartPr>
      <w:docPartBody>
        <w:p w:rsidR="00EF216C" w:rsidRDefault="00EF216C">
          <w:pPr>
            <w:pStyle w:val="BCC077A342204DDC9B91B394D54C69A0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6C"/>
    <w:rsid w:val="00E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34DE01C2854EA8AE9419F9624AAFB1">
    <w:name w:val="3034DE01C2854EA8AE9419F9624AAFB1"/>
  </w:style>
  <w:style w:type="paragraph" w:customStyle="1" w:styleId="5111B8882EBE4E618014FC90F7FEE9D9">
    <w:name w:val="5111B8882EBE4E618014FC90F7FEE9D9"/>
  </w:style>
  <w:style w:type="paragraph" w:customStyle="1" w:styleId="AC978AFCB7854EF4AE72A8F1CAF87455">
    <w:name w:val="AC978AFCB7854EF4AE72A8F1CAF87455"/>
  </w:style>
  <w:style w:type="paragraph" w:customStyle="1" w:styleId="6F2BEB22AA69483E8A1920F5D1E3B239">
    <w:name w:val="6F2BEB22AA69483E8A1920F5D1E3B2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4278195A264CADACA19A73ACEEDDDB">
    <w:name w:val="2E4278195A264CADACA19A73ACEEDDDB"/>
  </w:style>
  <w:style w:type="paragraph" w:customStyle="1" w:styleId="F061FDB83E404BEE9CA9E2C43A360C3D">
    <w:name w:val="F061FDB83E404BEE9CA9E2C43A360C3D"/>
  </w:style>
  <w:style w:type="paragraph" w:customStyle="1" w:styleId="10584AC1B9B343E290FD5A6F47001F86">
    <w:name w:val="10584AC1B9B343E290FD5A6F47001F86"/>
  </w:style>
  <w:style w:type="paragraph" w:customStyle="1" w:styleId="EF71294BD397448A83E350BB460BF784">
    <w:name w:val="EF71294BD397448A83E350BB460BF784"/>
  </w:style>
  <w:style w:type="paragraph" w:customStyle="1" w:styleId="42E99B921DEA46B2AFBE2E67A3F14AB6">
    <w:name w:val="42E99B921DEA46B2AFBE2E67A3F14AB6"/>
  </w:style>
  <w:style w:type="paragraph" w:customStyle="1" w:styleId="7400D066A4BB4AB6A7034E860FF71898">
    <w:name w:val="7400D066A4BB4AB6A7034E860FF71898"/>
  </w:style>
  <w:style w:type="paragraph" w:customStyle="1" w:styleId="452A6CDB0C244906B88672800473E671">
    <w:name w:val="452A6CDB0C244906B88672800473E671"/>
  </w:style>
  <w:style w:type="paragraph" w:customStyle="1" w:styleId="BCC077A342204DDC9B91B394D54C69A0">
    <w:name w:val="BCC077A342204DDC9B91B394D54C69A0"/>
  </w:style>
  <w:style w:type="paragraph" w:customStyle="1" w:styleId="D58089E25FC54901A425F13EBCFE3AD4">
    <w:name w:val="D58089E25FC54901A425F13EBCFE3AD4"/>
  </w:style>
  <w:style w:type="paragraph" w:customStyle="1" w:styleId="F4DD2845B8784D888E0F7F87C844020C">
    <w:name w:val="F4DD2845B8784D888E0F7F87C844020C"/>
  </w:style>
  <w:style w:type="paragraph" w:customStyle="1" w:styleId="3582151624704CC49B1A77F48512B82F">
    <w:name w:val="3582151624704CC49B1A77F48512B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thomas.henry</dc:creator>
  <cp:keywords/>
  <cp:lastModifiedBy>thomas.henry</cp:lastModifiedBy>
  <cp:revision>2</cp:revision>
  <cp:lastPrinted>2006-08-01T17:47:00Z</cp:lastPrinted>
  <dcterms:created xsi:type="dcterms:W3CDTF">2018-02-08T14:41:00Z</dcterms:created>
  <dcterms:modified xsi:type="dcterms:W3CDTF">2018-02-08T14:41:00Z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